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13E" w:rsidRPr="009B3261" w:rsidRDefault="0016213E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Хімічний факультет, ІІ група, 1 підгрупа.</w:t>
      </w:r>
    </w:p>
    <w:p w:rsidR="0016213E" w:rsidRPr="006E1230" w:rsidRDefault="0016213E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Викладачі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 Коротченков О.О., Цареградська Т.Л.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46"/>
        <w:gridCol w:w="3118"/>
        <w:gridCol w:w="1544"/>
      </w:tblGrid>
      <w:tr w:rsidR="0016213E" w:rsidRPr="007A6127" w:rsidTr="00740DAD">
        <w:tc>
          <w:tcPr>
            <w:tcW w:w="846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118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Архипов Євген</w:t>
            </w:r>
          </w:p>
        </w:tc>
        <w:tc>
          <w:tcPr>
            <w:tcW w:w="1544" w:type="dxa"/>
          </w:tcPr>
          <w:p w:rsidR="0016213E" w:rsidRPr="007A6127" w:rsidRDefault="0016213E" w:rsidP="0068661A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29</w:t>
            </w:r>
          </w:p>
        </w:tc>
      </w:tr>
      <w:tr w:rsidR="0016213E" w:rsidRPr="007A6127" w:rsidTr="00740DAD">
        <w:tc>
          <w:tcPr>
            <w:tcW w:w="846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118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Василенко Гавриїл Степан</w:t>
            </w:r>
          </w:p>
        </w:tc>
        <w:tc>
          <w:tcPr>
            <w:tcW w:w="1544" w:type="dxa"/>
          </w:tcPr>
          <w:p w:rsidR="0016213E" w:rsidRPr="007A6127" w:rsidRDefault="0016213E" w:rsidP="0068661A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30</w:t>
            </w:r>
          </w:p>
        </w:tc>
      </w:tr>
      <w:tr w:rsidR="0016213E" w:rsidRPr="007A6127" w:rsidTr="00740DAD">
        <w:tc>
          <w:tcPr>
            <w:tcW w:w="846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118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Гончарук Катерина</w:t>
            </w:r>
          </w:p>
        </w:tc>
        <w:tc>
          <w:tcPr>
            <w:tcW w:w="1544" w:type="dxa"/>
          </w:tcPr>
          <w:p w:rsidR="0016213E" w:rsidRPr="007A6127" w:rsidRDefault="0016213E" w:rsidP="0068661A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25</w:t>
            </w:r>
          </w:p>
        </w:tc>
      </w:tr>
      <w:tr w:rsidR="0016213E" w:rsidRPr="007A6127" w:rsidTr="00740DAD">
        <w:tc>
          <w:tcPr>
            <w:tcW w:w="846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118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Мартиненко Вероніка</w:t>
            </w:r>
          </w:p>
        </w:tc>
        <w:tc>
          <w:tcPr>
            <w:tcW w:w="1544" w:type="dxa"/>
          </w:tcPr>
          <w:p w:rsidR="0016213E" w:rsidRPr="007A6127" w:rsidRDefault="0016213E" w:rsidP="0068661A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30</w:t>
            </w:r>
          </w:p>
        </w:tc>
      </w:tr>
      <w:tr w:rsidR="0016213E" w:rsidRPr="007A6127" w:rsidTr="00740DAD">
        <w:tc>
          <w:tcPr>
            <w:tcW w:w="846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118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Мудрик Еріка</w:t>
            </w:r>
          </w:p>
        </w:tc>
        <w:tc>
          <w:tcPr>
            <w:tcW w:w="1544" w:type="dxa"/>
          </w:tcPr>
          <w:p w:rsidR="0016213E" w:rsidRPr="007A6127" w:rsidRDefault="0016213E" w:rsidP="0068661A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26</w:t>
            </w:r>
          </w:p>
        </w:tc>
      </w:tr>
      <w:tr w:rsidR="0016213E" w:rsidRPr="007A6127" w:rsidTr="00740DAD">
        <w:tc>
          <w:tcPr>
            <w:tcW w:w="846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118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Мухін Іван</w:t>
            </w:r>
          </w:p>
        </w:tc>
        <w:tc>
          <w:tcPr>
            <w:tcW w:w="1544" w:type="dxa"/>
          </w:tcPr>
          <w:p w:rsidR="0016213E" w:rsidRPr="007A6127" w:rsidRDefault="0016213E" w:rsidP="0068661A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29,5</w:t>
            </w:r>
          </w:p>
        </w:tc>
      </w:tr>
      <w:tr w:rsidR="0016213E" w:rsidRPr="007A6127" w:rsidTr="0068661A">
        <w:trPr>
          <w:trHeight w:val="232"/>
        </w:trPr>
        <w:tc>
          <w:tcPr>
            <w:tcW w:w="846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3118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Павлюк Денис</w:t>
            </w:r>
          </w:p>
        </w:tc>
        <w:tc>
          <w:tcPr>
            <w:tcW w:w="1544" w:type="dxa"/>
          </w:tcPr>
          <w:p w:rsidR="0016213E" w:rsidRDefault="0016213E" w:rsidP="0068661A">
            <w:pPr>
              <w:spacing w:line="240" w:lineRule="auto"/>
              <w:jc w:val="center"/>
            </w:pPr>
            <w:r w:rsidRPr="00AA74A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30</w:t>
            </w:r>
          </w:p>
        </w:tc>
      </w:tr>
      <w:tr w:rsidR="0016213E" w:rsidRPr="007A6127" w:rsidTr="00740DAD">
        <w:tc>
          <w:tcPr>
            <w:tcW w:w="846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118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Сороченко Матвій</w:t>
            </w:r>
          </w:p>
        </w:tc>
        <w:tc>
          <w:tcPr>
            <w:tcW w:w="1544" w:type="dxa"/>
          </w:tcPr>
          <w:p w:rsidR="0016213E" w:rsidRDefault="0016213E" w:rsidP="0068661A">
            <w:pPr>
              <w:spacing w:line="240" w:lineRule="auto"/>
              <w:jc w:val="center"/>
            </w:pPr>
            <w:r w:rsidRPr="00AA74A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30</w:t>
            </w:r>
          </w:p>
        </w:tc>
      </w:tr>
      <w:tr w:rsidR="0016213E" w:rsidRPr="007A6127" w:rsidTr="00740DAD">
        <w:tc>
          <w:tcPr>
            <w:tcW w:w="846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3118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Терпелюк Ілля</w:t>
            </w:r>
          </w:p>
        </w:tc>
        <w:tc>
          <w:tcPr>
            <w:tcW w:w="1544" w:type="dxa"/>
          </w:tcPr>
          <w:p w:rsidR="0016213E" w:rsidRPr="007A6127" w:rsidRDefault="0016213E" w:rsidP="0068661A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16213E" w:rsidRPr="007A6127" w:rsidTr="00740DAD">
        <w:tc>
          <w:tcPr>
            <w:tcW w:w="846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118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Федунова Поліна</w:t>
            </w:r>
          </w:p>
        </w:tc>
        <w:tc>
          <w:tcPr>
            <w:tcW w:w="1544" w:type="dxa"/>
          </w:tcPr>
          <w:p w:rsidR="0016213E" w:rsidRPr="007A6127" w:rsidRDefault="0016213E" w:rsidP="0068661A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16213E" w:rsidRPr="007A6127" w:rsidTr="00740DAD">
        <w:tc>
          <w:tcPr>
            <w:tcW w:w="846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3118" w:type="dxa"/>
          </w:tcPr>
          <w:p w:rsidR="0016213E" w:rsidRPr="007A6127" w:rsidRDefault="0016213E" w:rsidP="0068661A">
            <w:pPr>
              <w:spacing w:before="120"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61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Ходик Єлизавета (С)</w:t>
            </w:r>
          </w:p>
        </w:tc>
        <w:tc>
          <w:tcPr>
            <w:tcW w:w="1544" w:type="dxa"/>
          </w:tcPr>
          <w:p w:rsidR="0016213E" w:rsidRPr="007A6127" w:rsidRDefault="0016213E" w:rsidP="0068661A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30</w:t>
            </w:r>
          </w:p>
        </w:tc>
      </w:tr>
    </w:tbl>
    <w:p w:rsidR="0016213E" w:rsidRDefault="0016213E">
      <w:pPr>
        <w:rPr>
          <w:rFonts w:ascii="Roboto" w:hAnsi="Roboto"/>
          <w:color w:val="000000"/>
          <w:shd w:val="clear" w:color="auto" w:fill="FFFFFF"/>
        </w:rPr>
      </w:pPr>
    </w:p>
    <w:p w:rsidR="0016213E" w:rsidRDefault="0016213E"/>
    <w:p w:rsidR="0016213E" w:rsidRDefault="0016213E"/>
    <w:sectPr w:rsidR="0016213E" w:rsidSect="00963C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49E1"/>
    <w:rsid w:val="000907CC"/>
    <w:rsid w:val="00114655"/>
    <w:rsid w:val="0012296F"/>
    <w:rsid w:val="0016213E"/>
    <w:rsid w:val="00204D6B"/>
    <w:rsid w:val="00244486"/>
    <w:rsid w:val="002627B1"/>
    <w:rsid w:val="002960FA"/>
    <w:rsid w:val="002D4536"/>
    <w:rsid w:val="00317700"/>
    <w:rsid w:val="00391443"/>
    <w:rsid w:val="003B0A0E"/>
    <w:rsid w:val="0068661A"/>
    <w:rsid w:val="006E1230"/>
    <w:rsid w:val="00740DAD"/>
    <w:rsid w:val="007A6127"/>
    <w:rsid w:val="007F24D3"/>
    <w:rsid w:val="008532BC"/>
    <w:rsid w:val="008A2026"/>
    <w:rsid w:val="00963CB1"/>
    <w:rsid w:val="009B2C8C"/>
    <w:rsid w:val="009B3261"/>
    <w:rsid w:val="009E20D7"/>
    <w:rsid w:val="009F2EDF"/>
    <w:rsid w:val="00A0628F"/>
    <w:rsid w:val="00A15B0E"/>
    <w:rsid w:val="00AA74AA"/>
    <w:rsid w:val="00AD799E"/>
    <w:rsid w:val="00AD7C03"/>
    <w:rsid w:val="00B03D0D"/>
    <w:rsid w:val="00B77259"/>
    <w:rsid w:val="00BF18B8"/>
    <w:rsid w:val="00C027E6"/>
    <w:rsid w:val="00CC0B7B"/>
    <w:rsid w:val="00D30514"/>
    <w:rsid w:val="00D32606"/>
    <w:rsid w:val="00E67181"/>
    <w:rsid w:val="00F6656F"/>
    <w:rsid w:val="00F849E1"/>
    <w:rsid w:val="00FA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CB1"/>
    <w:pPr>
      <w:spacing w:after="160" w:line="259" w:lineRule="auto"/>
    </w:pPr>
    <w:rPr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F849E1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F849E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data">
    <w:name w:val="docdata"/>
    <w:aliases w:val="docy,v5,1914,baiaagaaboqcaaadqguaaavqbqaaaaaaaaaaaaaaaaaaaaaaaaaaaaaaaaaaaaaaaaaaaaaaaaaaaaaaaaaaaaaaaaaaaaaaaaaaaaaaaaaaaaaaaaaaaaaaaaaaaaaaaaaaaaaaaaaaaaaaaaaaaaaaaaaaaaaaaaaaaaaaaaaaaaaaaaaaaaaaaaaaaaaaaaaaaaaaaaaaaaaaaaaaaaaaaaaaaaaaaaaaaaa"/>
    <w:basedOn w:val="Normal"/>
    <w:uiPriority w:val="99"/>
    <w:rsid w:val="007F24D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98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51</Words>
  <Characters>292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Хімічний факультет, ІІ група, 1 підгрупа</dc:title>
  <dc:subject/>
  <dc:creator>Ірина</dc:creator>
  <cp:keywords/>
  <dc:description/>
  <cp:lastModifiedBy>Пользователь Windows</cp:lastModifiedBy>
  <cp:revision>10</cp:revision>
  <dcterms:created xsi:type="dcterms:W3CDTF">2023-06-02T04:50:00Z</dcterms:created>
  <dcterms:modified xsi:type="dcterms:W3CDTF">2023-06-02T12:37:00Z</dcterms:modified>
</cp:coreProperties>
</file>