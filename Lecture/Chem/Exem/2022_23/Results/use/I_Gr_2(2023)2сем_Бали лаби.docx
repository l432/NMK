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7B3" w:rsidRPr="009B3261" w:rsidRDefault="001567B3" w:rsidP="009F338F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:rsidR="001567B3" w:rsidRPr="00867937" w:rsidRDefault="001567B3" w:rsidP="009F338F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Викладач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і: Оліх О.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Я. (семінари), Цареградська Т. Л. (лабораторні роботи)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58"/>
        <w:gridCol w:w="3827"/>
        <w:gridCol w:w="1195"/>
      </w:tblGrid>
      <w:tr w:rsidR="001567B3" w:rsidRPr="002635A8" w:rsidTr="00854B8D">
        <w:tc>
          <w:tcPr>
            <w:tcW w:w="558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827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sz w:val="24"/>
                <w:szCs w:val="24"/>
              </w:rPr>
              <w:t>Асан ДжамільЖанбековіч</w:t>
            </w:r>
          </w:p>
        </w:tc>
        <w:tc>
          <w:tcPr>
            <w:tcW w:w="1195" w:type="dxa"/>
          </w:tcPr>
          <w:p w:rsidR="001567B3" w:rsidRPr="002635A8" w:rsidRDefault="001567B3" w:rsidP="00D36C71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29,5</w:t>
            </w:r>
          </w:p>
        </w:tc>
      </w:tr>
      <w:tr w:rsidR="001567B3" w:rsidRPr="002635A8" w:rsidTr="00854B8D">
        <w:tc>
          <w:tcPr>
            <w:tcW w:w="558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827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sz w:val="24"/>
                <w:szCs w:val="24"/>
              </w:rPr>
              <w:t>Борисенко Євгеній Вячеславович</w:t>
            </w:r>
          </w:p>
        </w:tc>
        <w:tc>
          <w:tcPr>
            <w:tcW w:w="1195" w:type="dxa"/>
          </w:tcPr>
          <w:p w:rsidR="001567B3" w:rsidRPr="002635A8" w:rsidRDefault="001567B3" w:rsidP="003622B1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</w:tr>
      <w:tr w:rsidR="001567B3" w:rsidRPr="002635A8" w:rsidTr="00854B8D">
        <w:tc>
          <w:tcPr>
            <w:tcW w:w="558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827" w:type="dxa"/>
          </w:tcPr>
          <w:p w:rsidR="001567B3" w:rsidRPr="002635A8" w:rsidRDefault="001567B3" w:rsidP="002635A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sz w:val="24"/>
                <w:szCs w:val="24"/>
              </w:rPr>
              <w:t>Бріндас Богдан Валерійович</w:t>
            </w:r>
          </w:p>
        </w:tc>
        <w:tc>
          <w:tcPr>
            <w:tcW w:w="1195" w:type="dxa"/>
          </w:tcPr>
          <w:p w:rsidR="001567B3" w:rsidRPr="002635A8" w:rsidRDefault="001567B3" w:rsidP="003622B1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27,5</w:t>
            </w:r>
          </w:p>
        </w:tc>
      </w:tr>
      <w:tr w:rsidR="001567B3" w:rsidRPr="002635A8" w:rsidTr="00854B8D">
        <w:tc>
          <w:tcPr>
            <w:tcW w:w="558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827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sz w:val="24"/>
                <w:szCs w:val="24"/>
              </w:rPr>
              <w:t>Василюк Світлана Ігорівна</w:t>
            </w:r>
          </w:p>
        </w:tc>
        <w:tc>
          <w:tcPr>
            <w:tcW w:w="1195" w:type="dxa"/>
          </w:tcPr>
          <w:p w:rsidR="001567B3" w:rsidRPr="002635A8" w:rsidRDefault="001567B3" w:rsidP="003622B1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</w:tr>
      <w:tr w:rsidR="001567B3" w:rsidRPr="002635A8" w:rsidTr="00854B8D">
        <w:tc>
          <w:tcPr>
            <w:tcW w:w="558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827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sz w:val="24"/>
                <w:szCs w:val="24"/>
              </w:rPr>
              <w:t>Водчиць Марта Ігорівна</w:t>
            </w:r>
          </w:p>
        </w:tc>
        <w:tc>
          <w:tcPr>
            <w:tcW w:w="1195" w:type="dxa"/>
          </w:tcPr>
          <w:p w:rsidR="001567B3" w:rsidRPr="002635A8" w:rsidRDefault="001567B3" w:rsidP="003622B1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</w:tr>
      <w:tr w:rsidR="001567B3" w:rsidRPr="002635A8" w:rsidTr="00854B8D">
        <w:tc>
          <w:tcPr>
            <w:tcW w:w="558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827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sz w:val="24"/>
                <w:szCs w:val="24"/>
              </w:rPr>
              <w:t>Гайдук Варвара Олегівна</w:t>
            </w:r>
          </w:p>
        </w:tc>
        <w:tc>
          <w:tcPr>
            <w:tcW w:w="1195" w:type="dxa"/>
          </w:tcPr>
          <w:p w:rsidR="001567B3" w:rsidRPr="002635A8" w:rsidRDefault="001567B3" w:rsidP="003622B1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</w:tr>
      <w:tr w:rsidR="001567B3" w:rsidRPr="002635A8" w:rsidTr="00854B8D">
        <w:tc>
          <w:tcPr>
            <w:tcW w:w="558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827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sz w:val="24"/>
                <w:szCs w:val="24"/>
              </w:rPr>
              <w:t>Дрозд Ірина Петрівна(С)</w:t>
            </w:r>
          </w:p>
        </w:tc>
        <w:tc>
          <w:tcPr>
            <w:tcW w:w="1195" w:type="dxa"/>
          </w:tcPr>
          <w:p w:rsidR="001567B3" w:rsidRPr="002635A8" w:rsidRDefault="001567B3" w:rsidP="003622B1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29,5</w:t>
            </w:r>
          </w:p>
        </w:tc>
      </w:tr>
      <w:tr w:rsidR="001567B3" w:rsidRPr="002635A8" w:rsidTr="00854B8D">
        <w:tc>
          <w:tcPr>
            <w:tcW w:w="558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827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sz w:val="24"/>
                <w:szCs w:val="24"/>
              </w:rPr>
              <w:t>Миронюк Анастасія Ярославівна</w:t>
            </w:r>
          </w:p>
        </w:tc>
        <w:tc>
          <w:tcPr>
            <w:tcW w:w="1195" w:type="dxa"/>
          </w:tcPr>
          <w:p w:rsidR="001567B3" w:rsidRPr="002635A8" w:rsidRDefault="001567B3" w:rsidP="003622B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</w:tr>
      <w:tr w:rsidR="001567B3" w:rsidRPr="002635A8" w:rsidTr="00854B8D">
        <w:tc>
          <w:tcPr>
            <w:tcW w:w="558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827" w:type="dxa"/>
          </w:tcPr>
          <w:p w:rsidR="001567B3" w:rsidRPr="002635A8" w:rsidRDefault="001567B3" w:rsidP="002635A8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635A8">
              <w:rPr>
                <w:rFonts w:ascii="Times New Roman" w:hAnsi="Times New Roman"/>
                <w:sz w:val="24"/>
                <w:szCs w:val="24"/>
              </w:rPr>
              <w:t xml:space="preserve">Семеняк Єлизавета Олександрівна </w:t>
            </w:r>
          </w:p>
        </w:tc>
        <w:tc>
          <w:tcPr>
            <w:tcW w:w="1195" w:type="dxa"/>
          </w:tcPr>
          <w:p w:rsidR="001567B3" w:rsidRPr="002635A8" w:rsidRDefault="001567B3" w:rsidP="003622B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</w:tr>
    </w:tbl>
    <w:p w:rsidR="001567B3" w:rsidRDefault="001567B3" w:rsidP="009F338F">
      <w:pPr>
        <w:rPr>
          <w:rFonts w:ascii="Roboto" w:hAnsi="Roboto"/>
          <w:color w:val="000000"/>
          <w:shd w:val="clear" w:color="auto" w:fill="FFFFFF"/>
        </w:rPr>
      </w:pPr>
    </w:p>
    <w:sectPr w:rsidR="001567B3" w:rsidSect="005613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338F"/>
    <w:rsid w:val="000347B9"/>
    <w:rsid w:val="00054B58"/>
    <w:rsid w:val="000C20B4"/>
    <w:rsid w:val="000D6C91"/>
    <w:rsid w:val="001258FA"/>
    <w:rsid w:val="0013632F"/>
    <w:rsid w:val="001567B3"/>
    <w:rsid w:val="001D2D6E"/>
    <w:rsid w:val="001E645B"/>
    <w:rsid w:val="002635A8"/>
    <w:rsid w:val="00280CB5"/>
    <w:rsid w:val="00296FDE"/>
    <w:rsid w:val="002E03CC"/>
    <w:rsid w:val="00306E99"/>
    <w:rsid w:val="00317700"/>
    <w:rsid w:val="003356D6"/>
    <w:rsid w:val="0035479B"/>
    <w:rsid w:val="003622B1"/>
    <w:rsid w:val="003843C1"/>
    <w:rsid w:val="003A0B90"/>
    <w:rsid w:val="004449DC"/>
    <w:rsid w:val="0046604C"/>
    <w:rsid w:val="00485D0C"/>
    <w:rsid w:val="00494DA8"/>
    <w:rsid w:val="005460D8"/>
    <w:rsid w:val="00551076"/>
    <w:rsid w:val="0056139A"/>
    <w:rsid w:val="0059489C"/>
    <w:rsid w:val="00613B2D"/>
    <w:rsid w:val="00657FE6"/>
    <w:rsid w:val="007D012F"/>
    <w:rsid w:val="007D7718"/>
    <w:rsid w:val="00834843"/>
    <w:rsid w:val="00854B8D"/>
    <w:rsid w:val="00867937"/>
    <w:rsid w:val="00896A0B"/>
    <w:rsid w:val="008B2AA5"/>
    <w:rsid w:val="009171F9"/>
    <w:rsid w:val="009B3261"/>
    <w:rsid w:val="009C6E0F"/>
    <w:rsid w:val="009F338F"/>
    <w:rsid w:val="00A126B4"/>
    <w:rsid w:val="00A219D4"/>
    <w:rsid w:val="00A57F2C"/>
    <w:rsid w:val="00A60BEA"/>
    <w:rsid w:val="00A750BF"/>
    <w:rsid w:val="00AD029B"/>
    <w:rsid w:val="00B06234"/>
    <w:rsid w:val="00B06F8F"/>
    <w:rsid w:val="00BB50BB"/>
    <w:rsid w:val="00BD0E80"/>
    <w:rsid w:val="00CE5BAD"/>
    <w:rsid w:val="00D15537"/>
    <w:rsid w:val="00D36C71"/>
    <w:rsid w:val="00D5542F"/>
    <w:rsid w:val="00D63993"/>
    <w:rsid w:val="00D66692"/>
    <w:rsid w:val="00D74E79"/>
    <w:rsid w:val="00DA1E68"/>
    <w:rsid w:val="00DC708A"/>
    <w:rsid w:val="00DE73ED"/>
    <w:rsid w:val="00EB3CE4"/>
    <w:rsid w:val="00EE3697"/>
    <w:rsid w:val="00F71EFE"/>
    <w:rsid w:val="00FE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38F"/>
    <w:pPr>
      <w:spacing w:after="160" w:line="259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9F338F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F338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62</Words>
  <Characters>355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Хімічний факультет, І група, 2 підгрупа</dc:title>
  <dc:subject/>
  <dc:creator>Ірина</dc:creator>
  <cp:keywords/>
  <dc:description/>
  <cp:lastModifiedBy>Пользователь Windows</cp:lastModifiedBy>
  <cp:revision>5</cp:revision>
  <dcterms:created xsi:type="dcterms:W3CDTF">2023-06-02T04:47:00Z</dcterms:created>
  <dcterms:modified xsi:type="dcterms:W3CDTF">2023-06-02T12:38:00Z</dcterms:modified>
</cp:coreProperties>
</file>