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F6" w:rsidRPr="00680016" w:rsidRDefault="00F058F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Хімічний факультет, І курс, 1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uk-UA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ІІ семестр.</w:t>
      </w:r>
      <w:r>
        <w:rPr>
          <w:sz w:val="28"/>
          <w:lang w:val="uk-UA"/>
        </w:rPr>
        <w:br/>
        <w:t>(Козаченко В.В., Цареградська Т.Л.</w:t>
      </w:r>
      <w:r w:rsidRPr="00680016">
        <w:rPr>
          <w:sz w:val="28"/>
          <w:lang w:val="uk-UA"/>
        </w:rPr>
        <w:t>)</w:t>
      </w:r>
    </w:p>
    <w:p w:rsidR="00F058F6" w:rsidRDefault="00F058F6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B315A5" w:rsidRDefault="00F058F6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:rsidR="00F058F6" w:rsidRPr="00810E99" w:rsidRDefault="00F058F6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F058F6" w:rsidRPr="00811BDA" w:rsidRDefault="00F058F6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:rsidR="00F058F6" w:rsidRPr="00811BDA" w:rsidRDefault="00F058F6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:rsidR="00F058F6" w:rsidRPr="00811BDA" w:rsidRDefault="00F058F6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:rsidR="00F058F6" w:rsidRDefault="00F058F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:rsidR="00F058F6" w:rsidRPr="00706B1F" w:rsidRDefault="00F058F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8162CF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Бицюк</w:t>
            </w:r>
            <w:r>
              <w:rPr>
                <w:color w:val="000000"/>
                <w:lang w:val="uk-UA"/>
              </w:rPr>
              <w:t xml:space="preserve"> </w:t>
            </w:r>
            <w:r w:rsidRPr="005C7AEF">
              <w:rPr>
                <w:color w:val="000000"/>
              </w:rPr>
              <w:t>Анастасія</w:t>
            </w:r>
          </w:p>
        </w:tc>
        <w:tc>
          <w:tcPr>
            <w:tcW w:w="1559" w:type="dxa"/>
          </w:tcPr>
          <w:p w:rsidR="00F058F6" w:rsidRPr="00BD7589" w:rsidRDefault="00F058F6" w:rsidP="008162C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1559" w:type="dxa"/>
            <w:vAlign w:val="center"/>
          </w:tcPr>
          <w:p w:rsidR="00F058F6" w:rsidRPr="00811BDA" w:rsidRDefault="00F058F6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4769B7" w:rsidRDefault="00F058F6" w:rsidP="008162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706B1F" w:rsidRDefault="00F058F6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8162CF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Дячук Марина</w:t>
            </w:r>
          </w:p>
        </w:tc>
        <w:tc>
          <w:tcPr>
            <w:tcW w:w="1559" w:type="dxa"/>
          </w:tcPr>
          <w:p w:rsidR="00F058F6" w:rsidRPr="00BD7589" w:rsidRDefault="00F058F6" w:rsidP="008162C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1559" w:type="dxa"/>
            <w:vAlign w:val="center"/>
          </w:tcPr>
          <w:p w:rsidR="00F058F6" w:rsidRPr="00811BDA" w:rsidRDefault="00F058F6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4769B7" w:rsidRDefault="00F058F6" w:rsidP="008162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CB34C0" w:rsidRDefault="00F058F6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686AE8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:rsidR="00F058F6" w:rsidRPr="00810E99" w:rsidRDefault="00F058F6" w:rsidP="000C2F4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1559" w:type="dxa"/>
          </w:tcPr>
          <w:p w:rsidR="00F058F6" w:rsidRPr="00BD7589" w:rsidRDefault="00F058F6" w:rsidP="000C2F4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058F6" w:rsidRPr="00811BDA" w:rsidRDefault="00F058F6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811BDA" w:rsidRDefault="00F058F6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CB34C0" w:rsidRDefault="00F058F6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D34CD3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0C2F4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Кот Ольга</w:t>
            </w:r>
          </w:p>
        </w:tc>
        <w:tc>
          <w:tcPr>
            <w:tcW w:w="1559" w:type="dxa"/>
          </w:tcPr>
          <w:p w:rsidR="00F058F6" w:rsidRPr="00BD7589" w:rsidRDefault="00F058F6" w:rsidP="000C2F4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058F6" w:rsidRPr="00811BDA" w:rsidRDefault="00F058F6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811BDA" w:rsidRDefault="00F058F6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CB34C0" w:rsidRDefault="00F058F6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0030A5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Кузнєцова Анна</w:t>
            </w:r>
          </w:p>
        </w:tc>
        <w:tc>
          <w:tcPr>
            <w:tcW w:w="1559" w:type="dxa"/>
          </w:tcPr>
          <w:p w:rsidR="00F058F6" w:rsidRPr="00BD7589" w:rsidRDefault="00F058F6" w:rsidP="000030A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559" w:type="dxa"/>
          </w:tcPr>
          <w:p w:rsidR="00F058F6" w:rsidRPr="00811BDA" w:rsidRDefault="00F058F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4769B7" w:rsidRDefault="00F058F6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CB34C0" w:rsidRDefault="00F058F6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0030A5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Луців</w:t>
            </w:r>
            <w:r>
              <w:rPr>
                <w:color w:val="000000"/>
                <w:lang w:val="uk-UA"/>
              </w:rPr>
              <w:t xml:space="preserve"> </w:t>
            </w:r>
            <w:r w:rsidRPr="00A23D3B">
              <w:rPr>
                <w:color w:val="000000"/>
              </w:rPr>
              <w:t>Володимир</w:t>
            </w:r>
          </w:p>
        </w:tc>
        <w:tc>
          <w:tcPr>
            <w:tcW w:w="1559" w:type="dxa"/>
          </w:tcPr>
          <w:p w:rsidR="00F058F6" w:rsidRPr="00BD7589" w:rsidRDefault="00F058F6" w:rsidP="000030A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058F6" w:rsidRPr="00811BDA" w:rsidRDefault="00F058F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811BDA" w:rsidRDefault="00F058F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CB34C0" w:rsidRDefault="00F058F6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923339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Микитюк</w:t>
            </w:r>
            <w:r>
              <w:rPr>
                <w:color w:val="000000"/>
                <w:lang w:val="uk-UA"/>
              </w:rPr>
              <w:t xml:space="preserve"> </w:t>
            </w:r>
            <w:r w:rsidRPr="005C7AEF">
              <w:rPr>
                <w:color w:val="000000"/>
              </w:rPr>
              <w:t>Володимир</w:t>
            </w:r>
          </w:p>
        </w:tc>
        <w:tc>
          <w:tcPr>
            <w:tcW w:w="1559" w:type="dxa"/>
          </w:tcPr>
          <w:p w:rsidR="00F058F6" w:rsidRPr="00BD7589" w:rsidRDefault="00F058F6" w:rsidP="00923339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559" w:type="dxa"/>
          </w:tcPr>
          <w:p w:rsidR="00F058F6" w:rsidRPr="00811BDA" w:rsidRDefault="00F058F6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811BDA" w:rsidRDefault="00F058F6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645122" w:rsidRDefault="00F058F6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:rsidR="00F058F6" w:rsidRPr="009D243F" w:rsidRDefault="00F058F6" w:rsidP="00923339">
            <w:pPr>
              <w:ind w:left="20"/>
            </w:pPr>
            <w:r w:rsidRPr="005C7AEF">
              <w:rPr>
                <w:color w:val="000000"/>
              </w:rPr>
              <w:t>Олійник</w:t>
            </w:r>
            <w:r>
              <w:rPr>
                <w:color w:val="000000"/>
                <w:lang w:val="en-US"/>
              </w:rPr>
              <w:t xml:space="preserve"> </w:t>
            </w:r>
            <w:r w:rsidRPr="005C7AEF">
              <w:rPr>
                <w:color w:val="000000"/>
              </w:rPr>
              <w:t>Софія</w:t>
            </w:r>
          </w:p>
        </w:tc>
        <w:tc>
          <w:tcPr>
            <w:tcW w:w="1559" w:type="dxa"/>
          </w:tcPr>
          <w:p w:rsidR="00F058F6" w:rsidRPr="00BD7589" w:rsidRDefault="00F058F6" w:rsidP="00923339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1559" w:type="dxa"/>
          </w:tcPr>
          <w:p w:rsidR="00F058F6" w:rsidRPr="00811BDA" w:rsidRDefault="00F058F6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Default="00F058F6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4839AD" w:rsidRDefault="00F058F6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D71AF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Отвеновська</w:t>
            </w:r>
            <w:r>
              <w:rPr>
                <w:color w:val="000000"/>
                <w:lang w:val="uk-UA"/>
              </w:rPr>
              <w:t xml:space="preserve"> </w:t>
            </w:r>
            <w:r w:rsidRPr="00A23D3B">
              <w:rPr>
                <w:color w:val="000000"/>
              </w:rPr>
              <w:t>Анастасія</w:t>
            </w:r>
          </w:p>
        </w:tc>
        <w:tc>
          <w:tcPr>
            <w:tcW w:w="1559" w:type="dxa"/>
          </w:tcPr>
          <w:p w:rsidR="00F058F6" w:rsidRPr="00BD7589" w:rsidRDefault="00F058F6" w:rsidP="00D71A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058F6" w:rsidRPr="00811BDA" w:rsidRDefault="00F058F6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811BDA" w:rsidRDefault="00F058F6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4839AD" w:rsidRDefault="00F058F6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926E7B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Парминська Олександра</w:t>
            </w:r>
          </w:p>
        </w:tc>
        <w:tc>
          <w:tcPr>
            <w:tcW w:w="1559" w:type="dxa"/>
          </w:tcPr>
          <w:p w:rsidR="00F058F6" w:rsidRPr="00BD7589" w:rsidRDefault="00F058F6" w:rsidP="00926E7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559" w:type="dxa"/>
          </w:tcPr>
          <w:p w:rsidR="00F058F6" w:rsidRPr="00811BDA" w:rsidRDefault="00F058F6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4769B7" w:rsidRDefault="00F058F6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645122" w:rsidRDefault="00F058F6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:rsidR="00F058F6" w:rsidRPr="00030618" w:rsidRDefault="00F058F6" w:rsidP="00926E7B">
            <w:pPr>
              <w:ind w:left="20"/>
              <w:rPr>
                <w:lang w:val="uk-UA"/>
              </w:rPr>
            </w:pPr>
            <w:r w:rsidRPr="005C7AEF">
              <w:rPr>
                <w:color w:val="000000"/>
              </w:rPr>
              <w:t>Прищепов Гліб</w:t>
            </w:r>
          </w:p>
        </w:tc>
        <w:tc>
          <w:tcPr>
            <w:tcW w:w="1559" w:type="dxa"/>
          </w:tcPr>
          <w:p w:rsidR="00F058F6" w:rsidRPr="00BD7589" w:rsidRDefault="00F058F6" w:rsidP="00926E7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559" w:type="dxa"/>
          </w:tcPr>
          <w:p w:rsidR="00F058F6" w:rsidRDefault="00F058F6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Default="00F058F6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645122" w:rsidRDefault="00F058F6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D71AF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Реутова Анастасія</w:t>
            </w:r>
          </w:p>
        </w:tc>
        <w:tc>
          <w:tcPr>
            <w:tcW w:w="1559" w:type="dxa"/>
          </w:tcPr>
          <w:p w:rsidR="00F058F6" w:rsidRPr="00BD7589" w:rsidRDefault="00F058F6" w:rsidP="00D71A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058F6" w:rsidRPr="00053CEB" w:rsidRDefault="00F058F6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DD11EC" w:rsidRDefault="00F058F6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645122" w:rsidRDefault="00F058F6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25527F">
        <w:trPr>
          <w:cantSplit/>
          <w:jc w:val="center"/>
        </w:trPr>
        <w:tc>
          <w:tcPr>
            <w:tcW w:w="531" w:type="dxa"/>
          </w:tcPr>
          <w:p w:rsidR="00F058F6" w:rsidRPr="00811BDA" w:rsidRDefault="00F058F6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:rsidR="00F058F6" w:rsidRPr="00810E99" w:rsidRDefault="00F058F6" w:rsidP="007707A4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Северина Дар'я</w:t>
            </w:r>
          </w:p>
        </w:tc>
        <w:tc>
          <w:tcPr>
            <w:tcW w:w="1559" w:type="dxa"/>
          </w:tcPr>
          <w:p w:rsidR="00F058F6" w:rsidRPr="00BD7589" w:rsidRDefault="00F058F6" w:rsidP="007707A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F058F6" w:rsidRPr="00811BDA" w:rsidRDefault="00F058F6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013DB5" w:rsidRDefault="00F058F6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9B514C" w:rsidRDefault="00F058F6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05440B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Сердюк Марія</w:t>
            </w:r>
          </w:p>
        </w:tc>
        <w:tc>
          <w:tcPr>
            <w:tcW w:w="1559" w:type="dxa"/>
          </w:tcPr>
          <w:p w:rsidR="00F058F6" w:rsidRPr="00BD7589" w:rsidRDefault="00F058F6" w:rsidP="0005440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559" w:type="dxa"/>
          </w:tcPr>
          <w:p w:rsidR="00F058F6" w:rsidRDefault="00F058F6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CF29BE" w:rsidRDefault="00F058F6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9B514C" w:rsidRDefault="00F058F6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:rsidR="00F058F6" w:rsidRPr="00E16B4C" w:rsidRDefault="00F058F6" w:rsidP="0005440B">
            <w:pPr>
              <w:ind w:left="20"/>
              <w:rPr>
                <w:sz w:val="20"/>
                <w:szCs w:val="20"/>
                <w:lang w:val="uk-UA"/>
              </w:rPr>
            </w:pPr>
            <w:r w:rsidRPr="005C7AEF">
              <w:rPr>
                <w:color w:val="000000"/>
              </w:rPr>
              <w:t>Смирнова Марія</w:t>
            </w:r>
          </w:p>
        </w:tc>
        <w:tc>
          <w:tcPr>
            <w:tcW w:w="1559" w:type="dxa"/>
          </w:tcPr>
          <w:p w:rsidR="00F058F6" w:rsidRPr="00BD7589" w:rsidRDefault="00F058F6" w:rsidP="0005440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559" w:type="dxa"/>
          </w:tcPr>
          <w:p w:rsidR="00F058F6" w:rsidRDefault="00F058F6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500D2E" w:rsidRDefault="00F058F6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C613C4" w:rsidRDefault="00F058F6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500D2E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Тівоненко Руслан</w:t>
            </w:r>
          </w:p>
        </w:tc>
        <w:tc>
          <w:tcPr>
            <w:tcW w:w="1559" w:type="dxa"/>
          </w:tcPr>
          <w:p w:rsidR="00F058F6" w:rsidRPr="00707E65" w:rsidRDefault="00F058F6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F058F6" w:rsidRDefault="00F058F6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9C5E4A" w:rsidRDefault="00F058F6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C613C4" w:rsidRDefault="00F058F6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8276F3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ХаліманенкоДар'я</w:t>
            </w:r>
          </w:p>
        </w:tc>
        <w:tc>
          <w:tcPr>
            <w:tcW w:w="1559" w:type="dxa"/>
          </w:tcPr>
          <w:p w:rsidR="00F058F6" w:rsidRPr="00416931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F058F6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CF29BE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F058F6" w:rsidRPr="00C613C4" w:rsidRDefault="00F058F6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2381" w:type="dxa"/>
            <w:vAlign w:val="bottom"/>
          </w:tcPr>
          <w:p w:rsidR="00F058F6" w:rsidRPr="00810E99" w:rsidRDefault="00F058F6" w:rsidP="008276F3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Яковенко Іван</w:t>
            </w:r>
          </w:p>
        </w:tc>
        <w:tc>
          <w:tcPr>
            <w:tcW w:w="1559" w:type="dxa"/>
          </w:tcPr>
          <w:p w:rsidR="00F058F6" w:rsidRPr="00707E65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F058F6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9C5E4A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C613C4" w:rsidRDefault="00F058F6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058F6" w:rsidRPr="00811BDA" w:rsidTr="00706B1F">
        <w:trPr>
          <w:cantSplit/>
          <w:jc w:val="center"/>
        </w:trPr>
        <w:tc>
          <w:tcPr>
            <w:tcW w:w="531" w:type="dxa"/>
          </w:tcPr>
          <w:p w:rsidR="00F058F6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:rsidR="00F058F6" w:rsidRPr="00090E8C" w:rsidRDefault="00F058F6" w:rsidP="008276F3">
            <w:pPr>
              <w:ind w:left="2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Олійніченко Валерія</w:t>
            </w:r>
          </w:p>
        </w:tc>
        <w:tc>
          <w:tcPr>
            <w:tcW w:w="1559" w:type="dxa"/>
          </w:tcPr>
          <w:p w:rsidR="00F058F6" w:rsidRPr="00DF2455" w:rsidRDefault="00F058F6" w:rsidP="008276F3">
            <w:pPr>
              <w:spacing w:line="360" w:lineRule="auto"/>
              <w:jc w:val="center"/>
              <w:rPr>
                <w:lang w:val="uk-UA"/>
              </w:rPr>
            </w:pPr>
            <w:r w:rsidRPr="00DF2455">
              <w:rPr>
                <w:lang w:val="uk-UA"/>
              </w:rPr>
              <w:t>18</w:t>
            </w:r>
          </w:p>
        </w:tc>
        <w:tc>
          <w:tcPr>
            <w:tcW w:w="1559" w:type="dxa"/>
          </w:tcPr>
          <w:p w:rsidR="00F058F6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F058F6" w:rsidRPr="009C5E4A" w:rsidRDefault="00F058F6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F058F6" w:rsidRPr="00C613C4" w:rsidRDefault="00F058F6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F058F6" w:rsidRPr="00EA4FAA" w:rsidRDefault="00F058F6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F058F6" w:rsidRPr="00A752BF" w:rsidRDefault="00F058F6" w:rsidP="00143CC0">
      <w:pPr>
        <w:jc w:val="center"/>
        <w:rPr>
          <w:lang w:val="en-US"/>
        </w:rPr>
      </w:pPr>
    </w:p>
    <w:sectPr w:rsidR="00F058F6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618E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5440B"/>
    <w:rsid w:val="0007627E"/>
    <w:rsid w:val="00090E8C"/>
    <w:rsid w:val="000B11B0"/>
    <w:rsid w:val="000B5F89"/>
    <w:rsid w:val="000C2F4A"/>
    <w:rsid w:val="000D3B9E"/>
    <w:rsid w:val="000E4A67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C2503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0410"/>
    <w:rsid w:val="00245C1E"/>
    <w:rsid w:val="0025527F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7198"/>
    <w:rsid w:val="0035271A"/>
    <w:rsid w:val="00353B1F"/>
    <w:rsid w:val="003654BF"/>
    <w:rsid w:val="003743EC"/>
    <w:rsid w:val="00380554"/>
    <w:rsid w:val="003A311F"/>
    <w:rsid w:val="003A5001"/>
    <w:rsid w:val="003B00AE"/>
    <w:rsid w:val="003C14A7"/>
    <w:rsid w:val="003C3C3B"/>
    <w:rsid w:val="003C6A55"/>
    <w:rsid w:val="003F6E42"/>
    <w:rsid w:val="0040415D"/>
    <w:rsid w:val="004106A7"/>
    <w:rsid w:val="00413FBB"/>
    <w:rsid w:val="00415BD6"/>
    <w:rsid w:val="00416931"/>
    <w:rsid w:val="00427D2C"/>
    <w:rsid w:val="0045548F"/>
    <w:rsid w:val="004769B7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C6BE7"/>
    <w:rsid w:val="005C7AEF"/>
    <w:rsid w:val="005D7DFF"/>
    <w:rsid w:val="00602014"/>
    <w:rsid w:val="00604078"/>
    <w:rsid w:val="006167B3"/>
    <w:rsid w:val="00622839"/>
    <w:rsid w:val="00626B8B"/>
    <w:rsid w:val="00635332"/>
    <w:rsid w:val="0063723D"/>
    <w:rsid w:val="00641256"/>
    <w:rsid w:val="00645122"/>
    <w:rsid w:val="006565D8"/>
    <w:rsid w:val="006752C1"/>
    <w:rsid w:val="00680016"/>
    <w:rsid w:val="00686AE8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27FD"/>
    <w:rsid w:val="007366D0"/>
    <w:rsid w:val="00742464"/>
    <w:rsid w:val="0075618E"/>
    <w:rsid w:val="00761744"/>
    <w:rsid w:val="007707A4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62CF"/>
    <w:rsid w:val="008177E7"/>
    <w:rsid w:val="008242C7"/>
    <w:rsid w:val="008276F3"/>
    <w:rsid w:val="008455FC"/>
    <w:rsid w:val="00867B9E"/>
    <w:rsid w:val="008A343E"/>
    <w:rsid w:val="008E28B9"/>
    <w:rsid w:val="008F3667"/>
    <w:rsid w:val="008F3A05"/>
    <w:rsid w:val="00900669"/>
    <w:rsid w:val="009036CB"/>
    <w:rsid w:val="0090447E"/>
    <w:rsid w:val="00916822"/>
    <w:rsid w:val="00923339"/>
    <w:rsid w:val="00926E7B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815C1"/>
    <w:rsid w:val="00997D08"/>
    <w:rsid w:val="009A2DD9"/>
    <w:rsid w:val="009B514C"/>
    <w:rsid w:val="009C5E4A"/>
    <w:rsid w:val="009D243F"/>
    <w:rsid w:val="009D28A8"/>
    <w:rsid w:val="009D7572"/>
    <w:rsid w:val="00A0717F"/>
    <w:rsid w:val="00A202F6"/>
    <w:rsid w:val="00A23D3B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DC1"/>
    <w:rsid w:val="00B315A5"/>
    <w:rsid w:val="00B34B9A"/>
    <w:rsid w:val="00B37B04"/>
    <w:rsid w:val="00B85959"/>
    <w:rsid w:val="00B9537C"/>
    <w:rsid w:val="00B954E1"/>
    <w:rsid w:val="00BD24E9"/>
    <w:rsid w:val="00BD63AC"/>
    <w:rsid w:val="00BD7589"/>
    <w:rsid w:val="00BE1CC3"/>
    <w:rsid w:val="00BE2839"/>
    <w:rsid w:val="00BF6D10"/>
    <w:rsid w:val="00C04818"/>
    <w:rsid w:val="00C11A36"/>
    <w:rsid w:val="00C2637C"/>
    <w:rsid w:val="00C30734"/>
    <w:rsid w:val="00C3263E"/>
    <w:rsid w:val="00C61215"/>
    <w:rsid w:val="00C613C4"/>
    <w:rsid w:val="00C812BA"/>
    <w:rsid w:val="00C86929"/>
    <w:rsid w:val="00C90CBB"/>
    <w:rsid w:val="00CA197F"/>
    <w:rsid w:val="00CA6395"/>
    <w:rsid w:val="00CB30D9"/>
    <w:rsid w:val="00CB34C0"/>
    <w:rsid w:val="00CE0E2E"/>
    <w:rsid w:val="00CF083C"/>
    <w:rsid w:val="00CF29BE"/>
    <w:rsid w:val="00CF4E29"/>
    <w:rsid w:val="00CF7161"/>
    <w:rsid w:val="00D05D60"/>
    <w:rsid w:val="00D13B44"/>
    <w:rsid w:val="00D14A6E"/>
    <w:rsid w:val="00D3339E"/>
    <w:rsid w:val="00D339DE"/>
    <w:rsid w:val="00D34CD3"/>
    <w:rsid w:val="00D415DF"/>
    <w:rsid w:val="00D46CCF"/>
    <w:rsid w:val="00D71AFA"/>
    <w:rsid w:val="00D72F49"/>
    <w:rsid w:val="00D96E5A"/>
    <w:rsid w:val="00DA5625"/>
    <w:rsid w:val="00DA7301"/>
    <w:rsid w:val="00DC0D30"/>
    <w:rsid w:val="00DC59A1"/>
    <w:rsid w:val="00DD11EC"/>
    <w:rsid w:val="00DD1943"/>
    <w:rsid w:val="00DD78B2"/>
    <w:rsid w:val="00DE37AE"/>
    <w:rsid w:val="00DF2455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1D57"/>
    <w:rsid w:val="00E82B1A"/>
    <w:rsid w:val="00E83B6D"/>
    <w:rsid w:val="00EA4FAA"/>
    <w:rsid w:val="00EA64A5"/>
    <w:rsid w:val="00EC3E9F"/>
    <w:rsid w:val="00EC6668"/>
    <w:rsid w:val="00ED24D0"/>
    <w:rsid w:val="00ED7F98"/>
    <w:rsid w:val="00EF1857"/>
    <w:rsid w:val="00EF7D33"/>
    <w:rsid w:val="00F058F6"/>
    <w:rsid w:val="00F1287B"/>
    <w:rsid w:val="00F34C4D"/>
    <w:rsid w:val="00F37371"/>
    <w:rsid w:val="00F424A2"/>
    <w:rsid w:val="00F4265C"/>
    <w:rsid w:val="00F42EEC"/>
    <w:rsid w:val="00F557C6"/>
    <w:rsid w:val="00F6751D"/>
    <w:rsid w:val="00F71B8C"/>
    <w:rsid w:val="00F761BE"/>
    <w:rsid w:val="00FA17BD"/>
    <w:rsid w:val="00FD1B47"/>
    <w:rsid w:val="00FE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0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B00AE"/>
    <w:rPr>
      <w:rFonts w:ascii="Cambria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7870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99</Words>
  <Characters>569</Characters>
  <Application>Microsoft Office Outlook</Application>
  <DocSecurity>0</DocSecurity>
  <Lines>0</Lines>
  <Paragraphs>0</Paragraphs>
  <ScaleCrop>false</ScaleCrop>
  <Company>KNTSU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dc:description/>
  <cp:lastModifiedBy>Пользователь Windows</cp:lastModifiedBy>
  <cp:revision>3</cp:revision>
  <cp:lastPrinted>2020-12-03T14:13:00Z</cp:lastPrinted>
  <dcterms:created xsi:type="dcterms:W3CDTF">2024-06-03T06:58:00Z</dcterms:created>
  <dcterms:modified xsi:type="dcterms:W3CDTF">2024-06-05T05:17:00Z</dcterms:modified>
</cp:coreProperties>
</file>