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7FD" w:rsidRPr="00680016" w:rsidRDefault="007327FD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Хімічний факультет, І курс, 1 група</w:t>
      </w:r>
      <w:r>
        <w:rPr>
          <w:sz w:val="28"/>
        </w:rPr>
        <w:t xml:space="preserve"> (20</w:t>
      </w:r>
      <w:r w:rsidRPr="00226E4F">
        <w:rPr>
          <w:sz w:val="28"/>
        </w:rPr>
        <w:t>2</w:t>
      </w:r>
      <w:r>
        <w:rPr>
          <w:sz w:val="28"/>
          <w:lang w:val="uk-UA"/>
        </w:rPr>
        <w:t>3</w:t>
      </w:r>
      <w:r>
        <w:rPr>
          <w:sz w:val="28"/>
        </w:rPr>
        <w:t>-2</w:t>
      </w:r>
      <w:r w:rsidRPr="00226E4F">
        <w:rPr>
          <w:sz w:val="28"/>
        </w:rPr>
        <w:t>02</w:t>
      </w:r>
      <w:r>
        <w:rPr>
          <w:sz w:val="28"/>
          <w:lang w:val="uk-UA"/>
        </w:rPr>
        <w:t>4</w:t>
      </w:r>
      <w:r>
        <w:rPr>
          <w:sz w:val="28"/>
        </w:rPr>
        <w:t xml:space="preserve">), </w:t>
      </w:r>
      <w:r>
        <w:rPr>
          <w:sz w:val="28"/>
          <w:lang w:val="uk-UA"/>
        </w:rPr>
        <w:t>ІІ семестр.</w:t>
      </w:r>
      <w:r>
        <w:rPr>
          <w:sz w:val="28"/>
          <w:lang w:val="uk-UA"/>
        </w:rPr>
        <w:br/>
        <w:t>(Козаченко В.В., Цареградська Т.Л.</w:t>
      </w:r>
      <w:r w:rsidRPr="00680016">
        <w:rPr>
          <w:sz w:val="28"/>
          <w:lang w:val="uk-UA"/>
        </w:rPr>
        <w:t>)</w:t>
      </w:r>
    </w:p>
    <w:p w:rsidR="007327FD" w:rsidRDefault="007327FD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99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1"/>
        <w:gridCol w:w="2381"/>
        <w:gridCol w:w="1559"/>
        <w:gridCol w:w="1559"/>
        <w:gridCol w:w="993"/>
        <w:gridCol w:w="1339"/>
        <w:gridCol w:w="1637"/>
      </w:tblGrid>
      <w:tr w:rsidR="007327FD" w:rsidRPr="00811BDA" w:rsidTr="00706B1F">
        <w:trPr>
          <w:cantSplit/>
          <w:jc w:val="center"/>
        </w:trPr>
        <w:tc>
          <w:tcPr>
            <w:tcW w:w="531" w:type="dxa"/>
          </w:tcPr>
          <w:p w:rsidR="007327FD" w:rsidRPr="00B315A5" w:rsidRDefault="007327FD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381" w:type="dxa"/>
          </w:tcPr>
          <w:p w:rsidR="007327FD" w:rsidRPr="00810E99" w:rsidRDefault="007327FD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:rsidR="007327FD" w:rsidRPr="00811BDA" w:rsidRDefault="007327FD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Л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Р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559" w:type="dxa"/>
          </w:tcPr>
          <w:p w:rsidR="007327FD" w:rsidRPr="00811BDA" w:rsidRDefault="007327FD" w:rsidP="00EA4FA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Семінар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3" w:type="dxa"/>
          </w:tcPr>
          <w:p w:rsidR="007327FD" w:rsidRPr="00811BDA" w:rsidRDefault="007327FD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Разом </w:t>
            </w:r>
            <w:r w:rsidRPr="00811BDA">
              <w:rPr>
                <w:sz w:val="20"/>
                <w:szCs w:val="20"/>
                <w:lang w:val="uk-UA"/>
              </w:rPr>
              <w:t>(6</w:t>
            </w:r>
            <w:r>
              <w:rPr>
                <w:sz w:val="20"/>
                <w:szCs w:val="20"/>
                <w:lang w:val="uk-UA"/>
              </w:rPr>
              <w:t>0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339" w:type="dxa"/>
          </w:tcPr>
          <w:p w:rsidR="007327FD" w:rsidRDefault="007327F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Іспит (40)</w:t>
            </w:r>
          </w:p>
          <w:p w:rsidR="007327FD" w:rsidRPr="00706B1F" w:rsidRDefault="007327F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7327FD" w:rsidRPr="00EA4FAA" w:rsidRDefault="007327F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A4FAA">
              <w:rPr>
                <w:sz w:val="20"/>
                <w:szCs w:val="20"/>
                <w:lang w:val="uk-UA"/>
              </w:rPr>
              <w:t>Разом за семестр (100)</w:t>
            </w:r>
          </w:p>
        </w:tc>
      </w:tr>
      <w:tr w:rsidR="007327FD" w:rsidRPr="00811BDA" w:rsidTr="00706B1F">
        <w:trPr>
          <w:cantSplit/>
          <w:jc w:val="center"/>
        </w:trPr>
        <w:tc>
          <w:tcPr>
            <w:tcW w:w="531" w:type="dxa"/>
          </w:tcPr>
          <w:p w:rsidR="007327FD" w:rsidRPr="00811BDA" w:rsidRDefault="007327FD" w:rsidP="008162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:rsidR="007327FD" w:rsidRPr="00810E99" w:rsidRDefault="007327FD" w:rsidP="008162CF">
            <w:pPr>
              <w:ind w:left="20"/>
              <w:rPr>
                <w:sz w:val="20"/>
                <w:szCs w:val="20"/>
              </w:rPr>
            </w:pPr>
            <w:r w:rsidRPr="005C7AEF">
              <w:rPr>
                <w:color w:val="000000"/>
              </w:rPr>
              <w:t>Бицюк</w:t>
            </w:r>
            <w:r>
              <w:rPr>
                <w:color w:val="000000"/>
                <w:lang w:val="uk-UA"/>
              </w:rPr>
              <w:t xml:space="preserve"> </w:t>
            </w:r>
            <w:r w:rsidRPr="005C7AEF">
              <w:rPr>
                <w:color w:val="000000"/>
              </w:rPr>
              <w:t>Анастасія</w:t>
            </w:r>
          </w:p>
        </w:tc>
        <w:tc>
          <w:tcPr>
            <w:tcW w:w="1559" w:type="dxa"/>
          </w:tcPr>
          <w:p w:rsidR="007327FD" w:rsidRPr="00BD7589" w:rsidRDefault="007327FD" w:rsidP="008162CF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26,5</w:t>
            </w:r>
          </w:p>
        </w:tc>
        <w:tc>
          <w:tcPr>
            <w:tcW w:w="1559" w:type="dxa"/>
            <w:vAlign w:val="center"/>
          </w:tcPr>
          <w:p w:rsidR="007327FD" w:rsidRPr="00811BDA" w:rsidRDefault="007327FD" w:rsidP="008162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7327FD" w:rsidRPr="004769B7" w:rsidRDefault="007327FD" w:rsidP="008162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:rsidR="007327FD" w:rsidRPr="00706B1F" w:rsidRDefault="007327FD" w:rsidP="008162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7327FD" w:rsidRPr="00EA4FAA" w:rsidRDefault="007327FD" w:rsidP="008162C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327FD" w:rsidRPr="00811BDA" w:rsidTr="00706B1F">
        <w:trPr>
          <w:cantSplit/>
          <w:jc w:val="center"/>
        </w:trPr>
        <w:tc>
          <w:tcPr>
            <w:tcW w:w="531" w:type="dxa"/>
          </w:tcPr>
          <w:p w:rsidR="007327FD" w:rsidRPr="00811BDA" w:rsidRDefault="007327FD" w:rsidP="008162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:rsidR="007327FD" w:rsidRPr="00810E99" w:rsidRDefault="007327FD" w:rsidP="008162CF">
            <w:pPr>
              <w:ind w:left="20"/>
              <w:rPr>
                <w:sz w:val="20"/>
                <w:szCs w:val="20"/>
              </w:rPr>
            </w:pPr>
            <w:r w:rsidRPr="005C7AEF">
              <w:rPr>
                <w:color w:val="000000"/>
              </w:rPr>
              <w:t>Дячук Марина</w:t>
            </w:r>
          </w:p>
        </w:tc>
        <w:tc>
          <w:tcPr>
            <w:tcW w:w="1559" w:type="dxa"/>
          </w:tcPr>
          <w:p w:rsidR="007327FD" w:rsidRPr="00BD7589" w:rsidRDefault="007327FD" w:rsidP="008162CF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26,5</w:t>
            </w:r>
          </w:p>
        </w:tc>
        <w:tc>
          <w:tcPr>
            <w:tcW w:w="1559" w:type="dxa"/>
            <w:vAlign w:val="center"/>
          </w:tcPr>
          <w:p w:rsidR="007327FD" w:rsidRPr="00811BDA" w:rsidRDefault="007327FD" w:rsidP="008162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7327FD" w:rsidRPr="004769B7" w:rsidRDefault="007327FD" w:rsidP="008162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:rsidR="007327FD" w:rsidRPr="00CB34C0" w:rsidRDefault="007327FD" w:rsidP="008162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7327FD" w:rsidRPr="00EA4FAA" w:rsidRDefault="007327FD" w:rsidP="008162C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327FD" w:rsidRPr="00811BDA" w:rsidTr="00686AE8">
        <w:trPr>
          <w:cantSplit/>
          <w:jc w:val="center"/>
        </w:trPr>
        <w:tc>
          <w:tcPr>
            <w:tcW w:w="531" w:type="dxa"/>
          </w:tcPr>
          <w:p w:rsidR="007327FD" w:rsidRPr="00811BDA" w:rsidRDefault="007327FD" w:rsidP="000C2F4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</w:tcPr>
          <w:p w:rsidR="007327FD" w:rsidRPr="00810E99" w:rsidRDefault="007327FD" w:rsidP="000C2F4A">
            <w:pPr>
              <w:ind w:left="20"/>
              <w:rPr>
                <w:sz w:val="20"/>
                <w:szCs w:val="20"/>
              </w:rPr>
            </w:pPr>
            <w:r w:rsidRPr="00A23D3B">
              <w:rPr>
                <w:color w:val="000000"/>
                <w:shd w:val="clear" w:color="auto" w:fill="FFFFFF"/>
              </w:rPr>
              <w:t>Ковальчук Максим</w:t>
            </w:r>
          </w:p>
        </w:tc>
        <w:tc>
          <w:tcPr>
            <w:tcW w:w="1559" w:type="dxa"/>
          </w:tcPr>
          <w:p w:rsidR="007327FD" w:rsidRPr="00BD7589" w:rsidRDefault="007327FD" w:rsidP="000C2F4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7327FD" w:rsidRPr="00811BDA" w:rsidRDefault="007327FD" w:rsidP="000C2F4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7327FD" w:rsidRPr="00811BDA" w:rsidRDefault="007327FD" w:rsidP="000C2F4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:rsidR="007327FD" w:rsidRPr="00CB34C0" w:rsidRDefault="007327FD" w:rsidP="000C2F4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7327FD" w:rsidRPr="00EA4FAA" w:rsidRDefault="007327FD" w:rsidP="000C2F4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327FD" w:rsidRPr="00811BDA" w:rsidTr="00D34CD3">
        <w:trPr>
          <w:cantSplit/>
          <w:jc w:val="center"/>
        </w:trPr>
        <w:tc>
          <w:tcPr>
            <w:tcW w:w="531" w:type="dxa"/>
          </w:tcPr>
          <w:p w:rsidR="007327FD" w:rsidRPr="00811BDA" w:rsidRDefault="007327FD" w:rsidP="000C2F4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:rsidR="007327FD" w:rsidRPr="00810E99" w:rsidRDefault="007327FD" w:rsidP="000C2F4A">
            <w:pPr>
              <w:ind w:left="20"/>
              <w:rPr>
                <w:sz w:val="20"/>
                <w:szCs w:val="20"/>
              </w:rPr>
            </w:pPr>
            <w:r w:rsidRPr="00A23D3B">
              <w:rPr>
                <w:color w:val="000000"/>
              </w:rPr>
              <w:t>Кот Ольга</w:t>
            </w:r>
          </w:p>
        </w:tc>
        <w:tc>
          <w:tcPr>
            <w:tcW w:w="1559" w:type="dxa"/>
          </w:tcPr>
          <w:p w:rsidR="007327FD" w:rsidRPr="00BD7589" w:rsidRDefault="007327FD" w:rsidP="000C2F4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7327FD" w:rsidRPr="00811BDA" w:rsidRDefault="007327FD" w:rsidP="000C2F4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7327FD" w:rsidRPr="00811BDA" w:rsidRDefault="007327FD" w:rsidP="000C2F4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:rsidR="007327FD" w:rsidRPr="00CB34C0" w:rsidRDefault="007327FD" w:rsidP="000C2F4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7327FD" w:rsidRPr="00EA4FAA" w:rsidRDefault="007327FD" w:rsidP="000C2F4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327FD" w:rsidRPr="00811BDA" w:rsidTr="00706B1F">
        <w:trPr>
          <w:cantSplit/>
          <w:jc w:val="center"/>
        </w:trPr>
        <w:tc>
          <w:tcPr>
            <w:tcW w:w="531" w:type="dxa"/>
          </w:tcPr>
          <w:p w:rsidR="007327FD" w:rsidRPr="00811BDA" w:rsidRDefault="007327FD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:rsidR="007327FD" w:rsidRPr="00810E99" w:rsidRDefault="007327FD" w:rsidP="000030A5">
            <w:pPr>
              <w:ind w:left="20"/>
              <w:rPr>
                <w:sz w:val="20"/>
                <w:szCs w:val="20"/>
              </w:rPr>
            </w:pPr>
            <w:r w:rsidRPr="005C7AEF">
              <w:rPr>
                <w:color w:val="000000"/>
              </w:rPr>
              <w:t>Кузнєцова Анна</w:t>
            </w:r>
          </w:p>
        </w:tc>
        <w:tc>
          <w:tcPr>
            <w:tcW w:w="1559" w:type="dxa"/>
          </w:tcPr>
          <w:p w:rsidR="007327FD" w:rsidRPr="00BD7589" w:rsidRDefault="007327FD" w:rsidP="000030A5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1559" w:type="dxa"/>
          </w:tcPr>
          <w:p w:rsidR="007327FD" w:rsidRPr="00811BDA" w:rsidRDefault="007327FD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7327FD" w:rsidRPr="004769B7" w:rsidRDefault="007327FD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:rsidR="007327FD" w:rsidRPr="00CB34C0" w:rsidRDefault="007327FD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7327FD" w:rsidRPr="00EA4FAA" w:rsidRDefault="007327FD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327FD" w:rsidRPr="00811BDA" w:rsidTr="00706B1F">
        <w:trPr>
          <w:cantSplit/>
          <w:jc w:val="center"/>
        </w:trPr>
        <w:tc>
          <w:tcPr>
            <w:tcW w:w="531" w:type="dxa"/>
          </w:tcPr>
          <w:p w:rsidR="007327FD" w:rsidRPr="00811BDA" w:rsidRDefault="007327FD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:rsidR="007327FD" w:rsidRPr="00810E99" w:rsidRDefault="007327FD" w:rsidP="000030A5">
            <w:pPr>
              <w:ind w:left="20"/>
              <w:rPr>
                <w:sz w:val="20"/>
                <w:szCs w:val="20"/>
              </w:rPr>
            </w:pPr>
            <w:r w:rsidRPr="00A23D3B">
              <w:rPr>
                <w:color w:val="000000"/>
              </w:rPr>
              <w:t>Луців</w:t>
            </w:r>
            <w:r>
              <w:rPr>
                <w:color w:val="000000"/>
                <w:lang w:val="uk-UA"/>
              </w:rPr>
              <w:t xml:space="preserve"> </w:t>
            </w:r>
            <w:r w:rsidRPr="00A23D3B">
              <w:rPr>
                <w:color w:val="000000"/>
              </w:rPr>
              <w:t>Володимир</w:t>
            </w:r>
          </w:p>
        </w:tc>
        <w:tc>
          <w:tcPr>
            <w:tcW w:w="1559" w:type="dxa"/>
          </w:tcPr>
          <w:p w:rsidR="007327FD" w:rsidRPr="00BD7589" w:rsidRDefault="007327FD" w:rsidP="000030A5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7327FD" w:rsidRPr="00811BDA" w:rsidRDefault="007327FD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7327FD" w:rsidRPr="00811BDA" w:rsidRDefault="007327FD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:rsidR="007327FD" w:rsidRPr="00CB34C0" w:rsidRDefault="007327FD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7327FD" w:rsidRPr="00EA4FAA" w:rsidRDefault="007327FD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327FD" w:rsidRPr="00811BDA" w:rsidTr="00706B1F">
        <w:trPr>
          <w:cantSplit/>
          <w:jc w:val="center"/>
        </w:trPr>
        <w:tc>
          <w:tcPr>
            <w:tcW w:w="531" w:type="dxa"/>
          </w:tcPr>
          <w:p w:rsidR="007327FD" w:rsidRPr="00811BDA" w:rsidRDefault="007327FD" w:rsidP="0092333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:rsidR="007327FD" w:rsidRPr="00810E99" w:rsidRDefault="007327FD" w:rsidP="00923339">
            <w:pPr>
              <w:ind w:left="20"/>
              <w:rPr>
                <w:sz w:val="20"/>
                <w:szCs w:val="20"/>
              </w:rPr>
            </w:pPr>
            <w:r w:rsidRPr="005C7AEF">
              <w:rPr>
                <w:color w:val="000000"/>
              </w:rPr>
              <w:t>Микитюк</w:t>
            </w:r>
            <w:r>
              <w:rPr>
                <w:color w:val="000000"/>
                <w:lang w:val="uk-UA"/>
              </w:rPr>
              <w:t xml:space="preserve"> </w:t>
            </w:r>
            <w:r w:rsidRPr="005C7AEF">
              <w:rPr>
                <w:color w:val="000000"/>
              </w:rPr>
              <w:t>Володимир</w:t>
            </w:r>
          </w:p>
        </w:tc>
        <w:tc>
          <w:tcPr>
            <w:tcW w:w="1559" w:type="dxa"/>
          </w:tcPr>
          <w:p w:rsidR="007327FD" w:rsidRPr="00BD7589" w:rsidRDefault="007327FD" w:rsidP="00923339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28</w:t>
            </w:r>
          </w:p>
        </w:tc>
        <w:tc>
          <w:tcPr>
            <w:tcW w:w="1559" w:type="dxa"/>
          </w:tcPr>
          <w:p w:rsidR="007327FD" w:rsidRPr="00811BDA" w:rsidRDefault="007327FD" w:rsidP="0092333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7327FD" w:rsidRPr="00811BDA" w:rsidRDefault="007327FD" w:rsidP="0092333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:rsidR="007327FD" w:rsidRPr="00645122" w:rsidRDefault="007327FD" w:rsidP="00923339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7327FD" w:rsidRPr="00EA4FAA" w:rsidRDefault="007327FD" w:rsidP="0092333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327FD" w:rsidRPr="00811BDA" w:rsidTr="00706B1F">
        <w:trPr>
          <w:cantSplit/>
          <w:jc w:val="center"/>
        </w:trPr>
        <w:tc>
          <w:tcPr>
            <w:tcW w:w="531" w:type="dxa"/>
          </w:tcPr>
          <w:p w:rsidR="007327FD" w:rsidRDefault="007327FD" w:rsidP="0092333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381" w:type="dxa"/>
            <w:vAlign w:val="bottom"/>
          </w:tcPr>
          <w:p w:rsidR="007327FD" w:rsidRPr="009D243F" w:rsidRDefault="007327FD" w:rsidP="00923339">
            <w:pPr>
              <w:ind w:left="20"/>
            </w:pPr>
            <w:r w:rsidRPr="005C7AEF">
              <w:rPr>
                <w:color w:val="000000"/>
              </w:rPr>
              <w:t>Олійник</w:t>
            </w:r>
            <w:r>
              <w:rPr>
                <w:color w:val="000000"/>
                <w:lang w:val="en-US"/>
              </w:rPr>
              <w:t xml:space="preserve"> </w:t>
            </w:r>
            <w:r w:rsidRPr="005C7AEF">
              <w:rPr>
                <w:color w:val="000000"/>
              </w:rPr>
              <w:t>Софія</w:t>
            </w:r>
          </w:p>
        </w:tc>
        <w:tc>
          <w:tcPr>
            <w:tcW w:w="1559" w:type="dxa"/>
          </w:tcPr>
          <w:p w:rsidR="007327FD" w:rsidRPr="00BD7589" w:rsidRDefault="007327FD" w:rsidP="00923339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28,5</w:t>
            </w:r>
          </w:p>
        </w:tc>
        <w:tc>
          <w:tcPr>
            <w:tcW w:w="1559" w:type="dxa"/>
          </w:tcPr>
          <w:p w:rsidR="007327FD" w:rsidRPr="00811BDA" w:rsidRDefault="007327FD" w:rsidP="0092333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7327FD" w:rsidRDefault="007327FD" w:rsidP="0092333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:rsidR="007327FD" w:rsidRPr="004839AD" w:rsidRDefault="007327FD" w:rsidP="00923339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7327FD" w:rsidRPr="00EA4FAA" w:rsidRDefault="007327FD" w:rsidP="00923339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7327FD" w:rsidRPr="00811BDA" w:rsidTr="00706B1F">
        <w:trPr>
          <w:cantSplit/>
          <w:jc w:val="center"/>
        </w:trPr>
        <w:tc>
          <w:tcPr>
            <w:tcW w:w="531" w:type="dxa"/>
          </w:tcPr>
          <w:p w:rsidR="007327FD" w:rsidRPr="00811BDA" w:rsidRDefault="007327FD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381" w:type="dxa"/>
            <w:vAlign w:val="bottom"/>
          </w:tcPr>
          <w:p w:rsidR="007327FD" w:rsidRPr="00810E99" w:rsidRDefault="007327FD" w:rsidP="00D71AFA">
            <w:pPr>
              <w:ind w:left="20"/>
              <w:rPr>
                <w:sz w:val="20"/>
                <w:szCs w:val="20"/>
              </w:rPr>
            </w:pPr>
            <w:r w:rsidRPr="00A23D3B">
              <w:rPr>
                <w:color w:val="000000"/>
              </w:rPr>
              <w:t>Отвеновська</w:t>
            </w:r>
            <w:r>
              <w:rPr>
                <w:color w:val="000000"/>
                <w:lang w:val="uk-UA"/>
              </w:rPr>
              <w:t xml:space="preserve"> </w:t>
            </w:r>
            <w:r w:rsidRPr="00A23D3B">
              <w:rPr>
                <w:color w:val="000000"/>
              </w:rPr>
              <w:t>Анастасія</w:t>
            </w:r>
          </w:p>
        </w:tc>
        <w:tc>
          <w:tcPr>
            <w:tcW w:w="1559" w:type="dxa"/>
          </w:tcPr>
          <w:p w:rsidR="007327FD" w:rsidRPr="00BD7589" w:rsidRDefault="007327FD" w:rsidP="00D71AF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7327FD" w:rsidRPr="00811BDA" w:rsidRDefault="007327FD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7327FD" w:rsidRPr="00811BDA" w:rsidRDefault="007327FD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:rsidR="007327FD" w:rsidRPr="004839AD" w:rsidRDefault="007327FD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7327FD" w:rsidRPr="00EA4FAA" w:rsidRDefault="007327FD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7327FD" w:rsidRPr="00811BDA" w:rsidTr="00706B1F">
        <w:trPr>
          <w:cantSplit/>
          <w:jc w:val="center"/>
        </w:trPr>
        <w:tc>
          <w:tcPr>
            <w:tcW w:w="531" w:type="dxa"/>
          </w:tcPr>
          <w:p w:rsidR="007327FD" w:rsidRPr="00811BDA" w:rsidRDefault="007327FD" w:rsidP="00926E7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381" w:type="dxa"/>
            <w:vAlign w:val="bottom"/>
          </w:tcPr>
          <w:p w:rsidR="007327FD" w:rsidRPr="00810E99" w:rsidRDefault="007327FD" w:rsidP="00926E7B">
            <w:pPr>
              <w:ind w:left="20"/>
              <w:rPr>
                <w:sz w:val="20"/>
                <w:szCs w:val="20"/>
              </w:rPr>
            </w:pPr>
            <w:r w:rsidRPr="005C7AEF">
              <w:rPr>
                <w:color w:val="000000"/>
              </w:rPr>
              <w:t>Парминська Олександра</w:t>
            </w:r>
          </w:p>
        </w:tc>
        <w:tc>
          <w:tcPr>
            <w:tcW w:w="1559" w:type="dxa"/>
          </w:tcPr>
          <w:p w:rsidR="007327FD" w:rsidRPr="00BD7589" w:rsidRDefault="007327FD" w:rsidP="00926E7B">
            <w:pPr>
              <w:spacing w:line="360" w:lineRule="auto"/>
              <w:jc w:val="center"/>
              <w:rPr>
                <w:lang w:val="uk-UA"/>
              </w:rPr>
            </w:pPr>
          </w:p>
        </w:tc>
        <w:tc>
          <w:tcPr>
            <w:tcW w:w="1559" w:type="dxa"/>
          </w:tcPr>
          <w:p w:rsidR="007327FD" w:rsidRPr="00811BDA" w:rsidRDefault="007327FD" w:rsidP="00926E7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7327FD" w:rsidRPr="004769B7" w:rsidRDefault="007327FD" w:rsidP="00926E7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:rsidR="007327FD" w:rsidRPr="00645122" w:rsidRDefault="007327FD" w:rsidP="00926E7B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7327FD" w:rsidRPr="00EA4FAA" w:rsidRDefault="007327FD" w:rsidP="00926E7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327FD" w:rsidRPr="00811BDA" w:rsidTr="00706B1F">
        <w:trPr>
          <w:cantSplit/>
          <w:jc w:val="center"/>
        </w:trPr>
        <w:tc>
          <w:tcPr>
            <w:tcW w:w="531" w:type="dxa"/>
          </w:tcPr>
          <w:p w:rsidR="007327FD" w:rsidRDefault="007327FD" w:rsidP="00926E7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381" w:type="dxa"/>
            <w:vAlign w:val="bottom"/>
          </w:tcPr>
          <w:p w:rsidR="007327FD" w:rsidRPr="00030618" w:rsidRDefault="007327FD" w:rsidP="00926E7B">
            <w:pPr>
              <w:ind w:left="20"/>
              <w:rPr>
                <w:lang w:val="uk-UA"/>
              </w:rPr>
            </w:pPr>
            <w:r w:rsidRPr="005C7AEF">
              <w:rPr>
                <w:color w:val="000000"/>
              </w:rPr>
              <w:t>Прищепов Гліб</w:t>
            </w:r>
          </w:p>
        </w:tc>
        <w:tc>
          <w:tcPr>
            <w:tcW w:w="1559" w:type="dxa"/>
          </w:tcPr>
          <w:p w:rsidR="007327FD" w:rsidRPr="00BD7589" w:rsidRDefault="007327FD" w:rsidP="00926E7B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28</w:t>
            </w:r>
          </w:p>
        </w:tc>
        <w:tc>
          <w:tcPr>
            <w:tcW w:w="1559" w:type="dxa"/>
          </w:tcPr>
          <w:p w:rsidR="007327FD" w:rsidRDefault="007327FD" w:rsidP="00926E7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7327FD" w:rsidRDefault="007327FD" w:rsidP="00926E7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:rsidR="007327FD" w:rsidRPr="00645122" w:rsidRDefault="007327FD" w:rsidP="00926E7B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7327FD" w:rsidRPr="00EA4FAA" w:rsidRDefault="007327FD" w:rsidP="00926E7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327FD" w:rsidRPr="00811BDA" w:rsidTr="00706B1F">
        <w:trPr>
          <w:cantSplit/>
          <w:jc w:val="center"/>
        </w:trPr>
        <w:tc>
          <w:tcPr>
            <w:tcW w:w="531" w:type="dxa"/>
          </w:tcPr>
          <w:p w:rsidR="007327FD" w:rsidRPr="00811BDA" w:rsidRDefault="007327FD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2381" w:type="dxa"/>
            <w:vAlign w:val="bottom"/>
          </w:tcPr>
          <w:p w:rsidR="007327FD" w:rsidRPr="00810E99" w:rsidRDefault="007327FD" w:rsidP="00D71AFA">
            <w:pPr>
              <w:ind w:left="20"/>
              <w:rPr>
                <w:sz w:val="20"/>
                <w:szCs w:val="20"/>
              </w:rPr>
            </w:pPr>
            <w:r w:rsidRPr="00A23D3B">
              <w:rPr>
                <w:color w:val="000000"/>
              </w:rPr>
              <w:t>Реутова Анастасія</w:t>
            </w:r>
          </w:p>
        </w:tc>
        <w:tc>
          <w:tcPr>
            <w:tcW w:w="1559" w:type="dxa"/>
          </w:tcPr>
          <w:p w:rsidR="007327FD" w:rsidRPr="00BD7589" w:rsidRDefault="007327FD" w:rsidP="00D71AFA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7327FD" w:rsidRPr="00053CEB" w:rsidRDefault="007327FD" w:rsidP="00D71A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7327FD" w:rsidRPr="00DD11EC" w:rsidRDefault="007327FD" w:rsidP="00D71A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:rsidR="007327FD" w:rsidRPr="00645122" w:rsidRDefault="007327FD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7327FD" w:rsidRPr="00EA4FAA" w:rsidRDefault="007327FD" w:rsidP="00D71A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327FD" w:rsidRPr="00811BDA" w:rsidTr="0025527F">
        <w:trPr>
          <w:cantSplit/>
          <w:jc w:val="center"/>
        </w:trPr>
        <w:tc>
          <w:tcPr>
            <w:tcW w:w="531" w:type="dxa"/>
          </w:tcPr>
          <w:p w:rsidR="007327FD" w:rsidRPr="00811BDA" w:rsidRDefault="007327FD" w:rsidP="007707A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381" w:type="dxa"/>
          </w:tcPr>
          <w:p w:rsidR="007327FD" w:rsidRPr="00810E99" w:rsidRDefault="007327FD" w:rsidP="007707A4">
            <w:pPr>
              <w:ind w:left="20"/>
              <w:rPr>
                <w:sz w:val="20"/>
                <w:szCs w:val="20"/>
              </w:rPr>
            </w:pPr>
            <w:r w:rsidRPr="00A23D3B">
              <w:rPr>
                <w:color w:val="000000"/>
              </w:rPr>
              <w:t>Северина Дар'я</w:t>
            </w:r>
          </w:p>
        </w:tc>
        <w:tc>
          <w:tcPr>
            <w:tcW w:w="1559" w:type="dxa"/>
          </w:tcPr>
          <w:p w:rsidR="007327FD" w:rsidRPr="00BD7589" w:rsidRDefault="007327FD" w:rsidP="007707A4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7327FD" w:rsidRPr="00811BDA" w:rsidRDefault="007327FD" w:rsidP="007707A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7327FD" w:rsidRPr="00013DB5" w:rsidRDefault="007327FD" w:rsidP="007707A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:rsidR="007327FD" w:rsidRPr="009B514C" w:rsidRDefault="007327FD" w:rsidP="007707A4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7327FD" w:rsidRPr="00EA4FAA" w:rsidRDefault="007327FD" w:rsidP="007707A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327FD" w:rsidRPr="00811BDA" w:rsidTr="00706B1F">
        <w:trPr>
          <w:cantSplit/>
          <w:jc w:val="center"/>
        </w:trPr>
        <w:tc>
          <w:tcPr>
            <w:tcW w:w="531" w:type="dxa"/>
          </w:tcPr>
          <w:p w:rsidR="007327FD" w:rsidRDefault="007327FD" w:rsidP="0005440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2381" w:type="dxa"/>
            <w:vAlign w:val="bottom"/>
          </w:tcPr>
          <w:p w:rsidR="007327FD" w:rsidRPr="00810E99" w:rsidRDefault="007327FD" w:rsidP="0005440B">
            <w:pPr>
              <w:ind w:left="20"/>
              <w:rPr>
                <w:sz w:val="20"/>
                <w:szCs w:val="20"/>
              </w:rPr>
            </w:pPr>
            <w:r w:rsidRPr="005C7AEF">
              <w:rPr>
                <w:color w:val="000000"/>
              </w:rPr>
              <w:t>Сердюк Марія</w:t>
            </w:r>
          </w:p>
        </w:tc>
        <w:tc>
          <w:tcPr>
            <w:tcW w:w="1559" w:type="dxa"/>
          </w:tcPr>
          <w:p w:rsidR="007327FD" w:rsidRPr="00BD7589" w:rsidRDefault="007327FD" w:rsidP="0005440B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27,5</w:t>
            </w:r>
          </w:p>
        </w:tc>
        <w:tc>
          <w:tcPr>
            <w:tcW w:w="1559" w:type="dxa"/>
          </w:tcPr>
          <w:p w:rsidR="007327FD" w:rsidRDefault="007327FD" w:rsidP="0005440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7327FD" w:rsidRPr="00CF29BE" w:rsidRDefault="007327FD" w:rsidP="0005440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:rsidR="007327FD" w:rsidRPr="009B514C" w:rsidRDefault="007327FD" w:rsidP="0005440B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7327FD" w:rsidRPr="00EA4FAA" w:rsidRDefault="007327FD" w:rsidP="0005440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327FD" w:rsidRPr="00811BDA" w:rsidTr="00706B1F">
        <w:trPr>
          <w:cantSplit/>
          <w:jc w:val="center"/>
        </w:trPr>
        <w:tc>
          <w:tcPr>
            <w:tcW w:w="531" w:type="dxa"/>
          </w:tcPr>
          <w:p w:rsidR="007327FD" w:rsidRDefault="007327FD" w:rsidP="0005440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2381" w:type="dxa"/>
            <w:vAlign w:val="bottom"/>
          </w:tcPr>
          <w:p w:rsidR="007327FD" w:rsidRPr="00E16B4C" w:rsidRDefault="007327FD" w:rsidP="0005440B">
            <w:pPr>
              <w:ind w:left="20"/>
              <w:rPr>
                <w:sz w:val="20"/>
                <w:szCs w:val="20"/>
                <w:lang w:val="uk-UA"/>
              </w:rPr>
            </w:pPr>
            <w:r w:rsidRPr="005C7AEF">
              <w:rPr>
                <w:color w:val="000000"/>
              </w:rPr>
              <w:t>Смирнова Марія</w:t>
            </w:r>
          </w:p>
        </w:tc>
        <w:tc>
          <w:tcPr>
            <w:tcW w:w="1559" w:type="dxa"/>
          </w:tcPr>
          <w:p w:rsidR="007327FD" w:rsidRPr="00BD7589" w:rsidRDefault="007327FD" w:rsidP="0005440B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1559" w:type="dxa"/>
          </w:tcPr>
          <w:p w:rsidR="007327FD" w:rsidRDefault="007327FD" w:rsidP="0005440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7327FD" w:rsidRPr="00500D2E" w:rsidRDefault="007327FD" w:rsidP="0005440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:rsidR="007327FD" w:rsidRPr="00C613C4" w:rsidRDefault="007327FD" w:rsidP="0005440B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7327FD" w:rsidRPr="00EA4FAA" w:rsidRDefault="007327FD" w:rsidP="0005440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327FD" w:rsidRPr="00811BDA" w:rsidTr="00706B1F">
        <w:trPr>
          <w:cantSplit/>
          <w:jc w:val="center"/>
        </w:trPr>
        <w:tc>
          <w:tcPr>
            <w:tcW w:w="531" w:type="dxa"/>
          </w:tcPr>
          <w:p w:rsidR="007327FD" w:rsidRDefault="007327FD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2381" w:type="dxa"/>
            <w:vAlign w:val="bottom"/>
          </w:tcPr>
          <w:p w:rsidR="007327FD" w:rsidRPr="00810E99" w:rsidRDefault="007327FD" w:rsidP="00500D2E">
            <w:pPr>
              <w:ind w:left="20"/>
              <w:rPr>
                <w:sz w:val="20"/>
                <w:szCs w:val="20"/>
              </w:rPr>
            </w:pPr>
            <w:r w:rsidRPr="00A23D3B">
              <w:rPr>
                <w:color w:val="000000"/>
              </w:rPr>
              <w:t>Тівоненко Руслан</w:t>
            </w:r>
          </w:p>
        </w:tc>
        <w:tc>
          <w:tcPr>
            <w:tcW w:w="1559" w:type="dxa"/>
          </w:tcPr>
          <w:p w:rsidR="007327FD" w:rsidRPr="00707E65" w:rsidRDefault="007327FD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7327FD" w:rsidRDefault="007327FD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7327FD" w:rsidRPr="009C5E4A" w:rsidRDefault="007327FD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:rsidR="007327FD" w:rsidRPr="00C613C4" w:rsidRDefault="007327FD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7327FD" w:rsidRPr="00EA4FAA" w:rsidRDefault="007327FD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327FD" w:rsidRPr="00811BDA" w:rsidTr="00706B1F">
        <w:trPr>
          <w:cantSplit/>
          <w:jc w:val="center"/>
        </w:trPr>
        <w:tc>
          <w:tcPr>
            <w:tcW w:w="531" w:type="dxa"/>
          </w:tcPr>
          <w:p w:rsidR="007327FD" w:rsidRDefault="007327FD" w:rsidP="008276F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2381" w:type="dxa"/>
            <w:vAlign w:val="bottom"/>
          </w:tcPr>
          <w:p w:rsidR="007327FD" w:rsidRPr="00810E99" w:rsidRDefault="007327FD" w:rsidP="008276F3">
            <w:pPr>
              <w:ind w:left="20"/>
              <w:rPr>
                <w:sz w:val="20"/>
                <w:szCs w:val="20"/>
              </w:rPr>
            </w:pPr>
            <w:r w:rsidRPr="00A23D3B">
              <w:rPr>
                <w:color w:val="000000"/>
              </w:rPr>
              <w:t>ХаліманенкоДар'я</w:t>
            </w:r>
          </w:p>
        </w:tc>
        <w:tc>
          <w:tcPr>
            <w:tcW w:w="1559" w:type="dxa"/>
          </w:tcPr>
          <w:p w:rsidR="007327FD" w:rsidRPr="00416931" w:rsidRDefault="007327FD" w:rsidP="008276F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:rsidR="007327FD" w:rsidRDefault="007327FD" w:rsidP="008276F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7327FD" w:rsidRPr="00CF29BE" w:rsidRDefault="007327FD" w:rsidP="008276F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339" w:type="dxa"/>
          </w:tcPr>
          <w:p w:rsidR="007327FD" w:rsidRPr="00C613C4" w:rsidRDefault="007327FD" w:rsidP="008276F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7327FD" w:rsidRPr="00EA4FAA" w:rsidRDefault="007327FD" w:rsidP="008276F3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327FD" w:rsidRPr="00811BDA" w:rsidTr="00706B1F">
        <w:trPr>
          <w:cantSplit/>
          <w:jc w:val="center"/>
        </w:trPr>
        <w:tc>
          <w:tcPr>
            <w:tcW w:w="531" w:type="dxa"/>
          </w:tcPr>
          <w:p w:rsidR="007327FD" w:rsidRDefault="007327FD" w:rsidP="008276F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2381" w:type="dxa"/>
            <w:vAlign w:val="bottom"/>
          </w:tcPr>
          <w:p w:rsidR="007327FD" w:rsidRPr="00810E99" w:rsidRDefault="007327FD" w:rsidP="008276F3">
            <w:pPr>
              <w:ind w:left="20"/>
              <w:rPr>
                <w:sz w:val="20"/>
                <w:szCs w:val="20"/>
              </w:rPr>
            </w:pPr>
            <w:r w:rsidRPr="00A23D3B">
              <w:rPr>
                <w:color w:val="000000"/>
              </w:rPr>
              <w:t>Яковенко Іван</w:t>
            </w:r>
          </w:p>
        </w:tc>
        <w:tc>
          <w:tcPr>
            <w:tcW w:w="1559" w:type="dxa"/>
          </w:tcPr>
          <w:p w:rsidR="007327FD" w:rsidRPr="00707E65" w:rsidRDefault="007327FD" w:rsidP="008276F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7327FD" w:rsidRDefault="007327FD" w:rsidP="008276F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7327FD" w:rsidRPr="009C5E4A" w:rsidRDefault="007327FD" w:rsidP="008276F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:rsidR="007327FD" w:rsidRPr="00C613C4" w:rsidRDefault="007327FD" w:rsidP="008276F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7327FD" w:rsidRPr="00EA4FAA" w:rsidRDefault="007327FD" w:rsidP="008276F3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7327FD" w:rsidRPr="00811BDA" w:rsidTr="00706B1F">
        <w:trPr>
          <w:cantSplit/>
          <w:jc w:val="center"/>
        </w:trPr>
        <w:tc>
          <w:tcPr>
            <w:tcW w:w="531" w:type="dxa"/>
          </w:tcPr>
          <w:p w:rsidR="007327FD" w:rsidRDefault="007327FD" w:rsidP="008276F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2381" w:type="dxa"/>
            <w:vAlign w:val="bottom"/>
          </w:tcPr>
          <w:p w:rsidR="007327FD" w:rsidRPr="00090E8C" w:rsidRDefault="007327FD" w:rsidP="008276F3">
            <w:pPr>
              <w:ind w:left="20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Олійніченко Валерія</w:t>
            </w:r>
          </w:p>
        </w:tc>
        <w:tc>
          <w:tcPr>
            <w:tcW w:w="1559" w:type="dxa"/>
          </w:tcPr>
          <w:p w:rsidR="007327FD" w:rsidRPr="00707E65" w:rsidRDefault="007327FD" w:rsidP="008276F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:rsidR="007327FD" w:rsidRDefault="007327FD" w:rsidP="008276F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:rsidR="007327FD" w:rsidRPr="009C5E4A" w:rsidRDefault="007327FD" w:rsidP="008276F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39" w:type="dxa"/>
          </w:tcPr>
          <w:p w:rsidR="007327FD" w:rsidRPr="00C613C4" w:rsidRDefault="007327FD" w:rsidP="008276F3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7" w:type="dxa"/>
          </w:tcPr>
          <w:p w:rsidR="007327FD" w:rsidRPr="00EA4FAA" w:rsidRDefault="007327FD" w:rsidP="008276F3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</w:tbl>
    <w:p w:rsidR="007327FD" w:rsidRPr="00A752BF" w:rsidRDefault="007327FD" w:rsidP="00143CC0">
      <w:pPr>
        <w:jc w:val="center"/>
        <w:rPr>
          <w:lang w:val="en-US"/>
        </w:rPr>
      </w:pPr>
    </w:p>
    <w:sectPr w:rsidR="007327FD" w:rsidRPr="00A752BF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5618E"/>
    <w:rsid w:val="00002C78"/>
    <w:rsid w:val="000030A5"/>
    <w:rsid w:val="00013DB5"/>
    <w:rsid w:val="00022DDB"/>
    <w:rsid w:val="00030618"/>
    <w:rsid w:val="00033A31"/>
    <w:rsid w:val="00042946"/>
    <w:rsid w:val="00047083"/>
    <w:rsid w:val="00053CEB"/>
    <w:rsid w:val="0005440B"/>
    <w:rsid w:val="0007627E"/>
    <w:rsid w:val="00090E8C"/>
    <w:rsid w:val="000B11B0"/>
    <w:rsid w:val="000B5F89"/>
    <w:rsid w:val="000C2F4A"/>
    <w:rsid w:val="000D3B9E"/>
    <w:rsid w:val="000E4A67"/>
    <w:rsid w:val="0010684C"/>
    <w:rsid w:val="001079BB"/>
    <w:rsid w:val="00113EA8"/>
    <w:rsid w:val="00115B62"/>
    <w:rsid w:val="001177E9"/>
    <w:rsid w:val="00143CC0"/>
    <w:rsid w:val="00146E0E"/>
    <w:rsid w:val="00156EFD"/>
    <w:rsid w:val="00166417"/>
    <w:rsid w:val="00184862"/>
    <w:rsid w:val="0018658B"/>
    <w:rsid w:val="00186FE1"/>
    <w:rsid w:val="00187519"/>
    <w:rsid w:val="00190FFF"/>
    <w:rsid w:val="001B5892"/>
    <w:rsid w:val="001C2503"/>
    <w:rsid w:val="001D5FF7"/>
    <w:rsid w:val="001D711E"/>
    <w:rsid w:val="001D7587"/>
    <w:rsid w:val="001E0EB1"/>
    <w:rsid w:val="001F078D"/>
    <w:rsid w:val="00201E17"/>
    <w:rsid w:val="00217BF8"/>
    <w:rsid w:val="00221A48"/>
    <w:rsid w:val="002265C4"/>
    <w:rsid w:val="00226E4F"/>
    <w:rsid w:val="00230826"/>
    <w:rsid w:val="00240410"/>
    <w:rsid w:val="00245C1E"/>
    <w:rsid w:val="0025527F"/>
    <w:rsid w:val="00263FFB"/>
    <w:rsid w:val="002B09B5"/>
    <w:rsid w:val="002B517D"/>
    <w:rsid w:val="002C3D26"/>
    <w:rsid w:val="002C57A1"/>
    <w:rsid w:val="002D19CB"/>
    <w:rsid w:val="002D6458"/>
    <w:rsid w:val="002E2A3E"/>
    <w:rsid w:val="002E5949"/>
    <w:rsid w:val="002F031A"/>
    <w:rsid w:val="003016D8"/>
    <w:rsid w:val="00301B89"/>
    <w:rsid w:val="00307B91"/>
    <w:rsid w:val="00317C84"/>
    <w:rsid w:val="0032240C"/>
    <w:rsid w:val="00327544"/>
    <w:rsid w:val="0033269D"/>
    <w:rsid w:val="00334FE0"/>
    <w:rsid w:val="003368A9"/>
    <w:rsid w:val="00347198"/>
    <w:rsid w:val="0035271A"/>
    <w:rsid w:val="00353B1F"/>
    <w:rsid w:val="003654BF"/>
    <w:rsid w:val="003743EC"/>
    <w:rsid w:val="00380554"/>
    <w:rsid w:val="003A311F"/>
    <w:rsid w:val="003A5001"/>
    <w:rsid w:val="003B00AE"/>
    <w:rsid w:val="003C14A7"/>
    <w:rsid w:val="003C3C3B"/>
    <w:rsid w:val="003C6A55"/>
    <w:rsid w:val="003F6E42"/>
    <w:rsid w:val="0040415D"/>
    <w:rsid w:val="004106A7"/>
    <w:rsid w:val="00415BD6"/>
    <w:rsid w:val="00416931"/>
    <w:rsid w:val="00427D2C"/>
    <w:rsid w:val="0045548F"/>
    <w:rsid w:val="004769B7"/>
    <w:rsid w:val="004838B9"/>
    <w:rsid w:val="004839AD"/>
    <w:rsid w:val="004A14EC"/>
    <w:rsid w:val="004A3E66"/>
    <w:rsid w:val="004A7818"/>
    <w:rsid w:val="004B4DD8"/>
    <w:rsid w:val="004B6741"/>
    <w:rsid w:val="004E1890"/>
    <w:rsid w:val="004F73BD"/>
    <w:rsid w:val="00500D2E"/>
    <w:rsid w:val="00505743"/>
    <w:rsid w:val="00516AF2"/>
    <w:rsid w:val="0054660A"/>
    <w:rsid w:val="00565913"/>
    <w:rsid w:val="00596FD1"/>
    <w:rsid w:val="005B1896"/>
    <w:rsid w:val="005B3A0C"/>
    <w:rsid w:val="005C6BE7"/>
    <w:rsid w:val="005C7AEF"/>
    <w:rsid w:val="005D7DFF"/>
    <w:rsid w:val="00602014"/>
    <w:rsid w:val="00604078"/>
    <w:rsid w:val="006167B3"/>
    <w:rsid w:val="00622839"/>
    <w:rsid w:val="00626B8B"/>
    <w:rsid w:val="00635332"/>
    <w:rsid w:val="0063723D"/>
    <w:rsid w:val="00641256"/>
    <w:rsid w:val="00645122"/>
    <w:rsid w:val="006565D8"/>
    <w:rsid w:val="006752C1"/>
    <w:rsid w:val="00680016"/>
    <w:rsid w:val="00686AE8"/>
    <w:rsid w:val="00686F20"/>
    <w:rsid w:val="0069652D"/>
    <w:rsid w:val="006B02A0"/>
    <w:rsid w:val="006B05F6"/>
    <w:rsid w:val="006B497C"/>
    <w:rsid w:val="006B6CC0"/>
    <w:rsid w:val="006C0A33"/>
    <w:rsid w:val="006F57C9"/>
    <w:rsid w:val="0070181A"/>
    <w:rsid w:val="00705C45"/>
    <w:rsid w:val="00706B1F"/>
    <w:rsid w:val="00707053"/>
    <w:rsid w:val="00707A6B"/>
    <w:rsid w:val="00707E65"/>
    <w:rsid w:val="00717830"/>
    <w:rsid w:val="0072689C"/>
    <w:rsid w:val="007327FD"/>
    <w:rsid w:val="007366D0"/>
    <w:rsid w:val="00742464"/>
    <w:rsid w:val="0075618E"/>
    <w:rsid w:val="00761744"/>
    <w:rsid w:val="007707A4"/>
    <w:rsid w:val="00782B22"/>
    <w:rsid w:val="00787096"/>
    <w:rsid w:val="00787FEF"/>
    <w:rsid w:val="00794D11"/>
    <w:rsid w:val="007A0492"/>
    <w:rsid w:val="007B1B6E"/>
    <w:rsid w:val="007B5A08"/>
    <w:rsid w:val="007C6911"/>
    <w:rsid w:val="007C6C37"/>
    <w:rsid w:val="007D5AE0"/>
    <w:rsid w:val="007F1B97"/>
    <w:rsid w:val="007F2D93"/>
    <w:rsid w:val="007F4188"/>
    <w:rsid w:val="00801DB1"/>
    <w:rsid w:val="00810E99"/>
    <w:rsid w:val="00811177"/>
    <w:rsid w:val="00811BDA"/>
    <w:rsid w:val="008148C4"/>
    <w:rsid w:val="008162CF"/>
    <w:rsid w:val="008177E7"/>
    <w:rsid w:val="008242C7"/>
    <w:rsid w:val="008276F3"/>
    <w:rsid w:val="008455FC"/>
    <w:rsid w:val="00867B9E"/>
    <w:rsid w:val="008A343E"/>
    <w:rsid w:val="008E28B9"/>
    <w:rsid w:val="008F3667"/>
    <w:rsid w:val="008F3A05"/>
    <w:rsid w:val="00900669"/>
    <w:rsid w:val="009036CB"/>
    <w:rsid w:val="0090447E"/>
    <w:rsid w:val="00916822"/>
    <w:rsid w:val="00923339"/>
    <w:rsid w:val="00926E7B"/>
    <w:rsid w:val="00927876"/>
    <w:rsid w:val="00934397"/>
    <w:rsid w:val="00942C7F"/>
    <w:rsid w:val="00942E0D"/>
    <w:rsid w:val="009527EC"/>
    <w:rsid w:val="00953B54"/>
    <w:rsid w:val="00954261"/>
    <w:rsid w:val="009542E7"/>
    <w:rsid w:val="00980097"/>
    <w:rsid w:val="009815C1"/>
    <w:rsid w:val="00997D08"/>
    <w:rsid w:val="009A2DD9"/>
    <w:rsid w:val="009B514C"/>
    <w:rsid w:val="009C5E4A"/>
    <w:rsid w:val="009D243F"/>
    <w:rsid w:val="009D28A8"/>
    <w:rsid w:val="009D7572"/>
    <w:rsid w:val="00A0717F"/>
    <w:rsid w:val="00A202F6"/>
    <w:rsid w:val="00A23D3B"/>
    <w:rsid w:val="00A3100C"/>
    <w:rsid w:val="00A741F3"/>
    <w:rsid w:val="00A752BF"/>
    <w:rsid w:val="00A83A80"/>
    <w:rsid w:val="00A85A4B"/>
    <w:rsid w:val="00AA10D4"/>
    <w:rsid w:val="00AA13DE"/>
    <w:rsid w:val="00AA5F65"/>
    <w:rsid w:val="00AA7FCB"/>
    <w:rsid w:val="00AD50C3"/>
    <w:rsid w:val="00AE2012"/>
    <w:rsid w:val="00AE27AA"/>
    <w:rsid w:val="00B04DC1"/>
    <w:rsid w:val="00B315A5"/>
    <w:rsid w:val="00B34B9A"/>
    <w:rsid w:val="00B37B04"/>
    <w:rsid w:val="00B85959"/>
    <w:rsid w:val="00B9537C"/>
    <w:rsid w:val="00B954E1"/>
    <w:rsid w:val="00BD24E9"/>
    <w:rsid w:val="00BD63AC"/>
    <w:rsid w:val="00BD7589"/>
    <w:rsid w:val="00BE1CC3"/>
    <w:rsid w:val="00BE2839"/>
    <w:rsid w:val="00BF6D10"/>
    <w:rsid w:val="00C04818"/>
    <w:rsid w:val="00C11A36"/>
    <w:rsid w:val="00C2637C"/>
    <w:rsid w:val="00C30734"/>
    <w:rsid w:val="00C3263E"/>
    <w:rsid w:val="00C61215"/>
    <w:rsid w:val="00C613C4"/>
    <w:rsid w:val="00C812BA"/>
    <w:rsid w:val="00C86929"/>
    <w:rsid w:val="00C90CBB"/>
    <w:rsid w:val="00CA197F"/>
    <w:rsid w:val="00CA6395"/>
    <w:rsid w:val="00CB30D9"/>
    <w:rsid w:val="00CB34C0"/>
    <w:rsid w:val="00CE0E2E"/>
    <w:rsid w:val="00CF083C"/>
    <w:rsid w:val="00CF29BE"/>
    <w:rsid w:val="00CF4E29"/>
    <w:rsid w:val="00CF7161"/>
    <w:rsid w:val="00D05D60"/>
    <w:rsid w:val="00D13B44"/>
    <w:rsid w:val="00D3339E"/>
    <w:rsid w:val="00D339DE"/>
    <w:rsid w:val="00D34CD3"/>
    <w:rsid w:val="00D415DF"/>
    <w:rsid w:val="00D46CCF"/>
    <w:rsid w:val="00D71AFA"/>
    <w:rsid w:val="00D72F49"/>
    <w:rsid w:val="00D96E5A"/>
    <w:rsid w:val="00DA5625"/>
    <w:rsid w:val="00DA7301"/>
    <w:rsid w:val="00DC0D30"/>
    <w:rsid w:val="00DC59A1"/>
    <w:rsid w:val="00DD11EC"/>
    <w:rsid w:val="00DD1943"/>
    <w:rsid w:val="00DD78B2"/>
    <w:rsid w:val="00DE37AE"/>
    <w:rsid w:val="00DF26F7"/>
    <w:rsid w:val="00DF31AD"/>
    <w:rsid w:val="00E16B4C"/>
    <w:rsid w:val="00E26C7D"/>
    <w:rsid w:val="00E31A72"/>
    <w:rsid w:val="00E333D4"/>
    <w:rsid w:val="00E3350B"/>
    <w:rsid w:val="00E403EC"/>
    <w:rsid w:val="00E407F1"/>
    <w:rsid w:val="00E4559F"/>
    <w:rsid w:val="00E4657E"/>
    <w:rsid w:val="00E619D0"/>
    <w:rsid w:val="00E65D07"/>
    <w:rsid w:val="00E72EED"/>
    <w:rsid w:val="00E81D57"/>
    <w:rsid w:val="00E82B1A"/>
    <w:rsid w:val="00E83B6D"/>
    <w:rsid w:val="00EA4FAA"/>
    <w:rsid w:val="00EA64A5"/>
    <w:rsid w:val="00EC3E9F"/>
    <w:rsid w:val="00EC6668"/>
    <w:rsid w:val="00ED24D0"/>
    <w:rsid w:val="00ED7F98"/>
    <w:rsid w:val="00EF1857"/>
    <w:rsid w:val="00EF7D33"/>
    <w:rsid w:val="00F1287B"/>
    <w:rsid w:val="00F34C4D"/>
    <w:rsid w:val="00F37371"/>
    <w:rsid w:val="00F424A2"/>
    <w:rsid w:val="00F4265C"/>
    <w:rsid w:val="00F42EEC"/>
    <w:rsid w:val="00F557C6"/>
    <w:rsid w:val="00F6751D"/>
    <w:rsid w:val="00F71B8C"/>
    <w:rsid w:val="00F761BE"/>
    <w:rsid w:val="00FA17BD"/>
    <w:rsid w:val="00FD1B47"/>
    <w:rsid w:val="00FE7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0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B00AE"/>
    <w:rPr>
      <w:rFonts w:ascii="Cambria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99"/>
    <w:qFormat/>
    <w:rsid w:val="0078709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100</Words>
  <Characters>574</Characters>
  <Application>Microsoft Office Outlook</Application>
  <DocSecurity>0</DocSecurity>
  <Lines>0</Lines>
  <Paragraphs>0</Paragraphs>
  <ScaleCrop>false</ScaleCrop>
  <Company>KNTSU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dc:description/>
  <cp:lastModifiedBy>Пользователь Windows</cp:lastModifiedBy>
  <cp:revision>2</cp:revision>
  <cp:lastPrinted>2020-12-03T14:13:00Z</cp:lastPrinted>
  <dcterms:created xsi:type="dcterms:W3CDTF">2024-06-03T06:58:00Z</dcterms:created>
  <dcterms:modified xsi:type="dcterms:W3CDTF">2024-06-03T06:58:00Z</dcterms:modified>
</cp:coreProperties>
</file>